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85"/>
        <w:gridCol w:w="2232"/>
      </w:tblGrid>
      <w:tr w:rsidR="0052449A" w14:paraId="613390D2" w14:textId="77777777" w:rsidTr="00970217">
        <w:trPr>
          <w:trHeight w:val="1051"/>
        </w:trPr>
        <w:tc>
          <w:tcPr>
            <w:tcW w:w="2185" w:type="dxa"/>
          </w:tcPr>
          <w:p w14:paraId="6DC92563" w14:textId="77777777" w:rsidR="0052449A" w:rsidRDefault="00787C7A" w:rsidP="00970217">
            <w:pPr>
              <w:pStyle w:val="a8"/>
              <w:spacing w:before="300" w:after="0"/>
              <w:rPr>
                <w:rFonts w:cstheme="minorHAnsi"/>
                <w:b/>
                <w:caps/>
                <w:color w:val="618889" w:themeColor="accent3" w:themeShade="BF"/>
                <w:spacing w:val="0"/>
                <w:sz w:val="28"/>
                <w:szCs w:val="28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 w:rsidRPr="00C27C69">
              <w:rPr>
                <w:rFonts w:cstheme="minorHAnsi"/>
                <w:b/>
                <w:caps/>
                <w:color w:val="1AA0D0"/>
                <w:spacing w:val="0"/>
                <w:sz w:val="32"/>
                <w:szCs w:val="32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.net framework</w:t>
            </w:r>
          </w:p>
        </w:tc>
        <w:tc>
          <w:tcPr>
            <w:tcW w:w="2232" w:type="dxa"/>
          </w:tcPr>
          <w:p w14:paraId="58AC3329" w14:textId="77777777" w:rsidR="0052449A" w:rsidRPr="00C27C69" w:rsidRDefault="00787C7A" w:rsidP="00970217">
            <w:pPr>
              <w:pStyle w:val="a8"/>
              <w:spacing w:after="0"/>
              <w:jc w:val="center"/>
              <w:rPr>
                <w:rFonts w:cstheme="minorHAnsi"/>
                <w:b/>
                <w:caps/>
                <w:color w:val="1AA0D0"/>
                <w:spacing w:val="0"/>
                <w:sz w:val="32"/>
                <w:szCs w:val="32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b/>
                <w:caps/>
                <w:noProof/>
                <w:color w:val="8FB08C" w:themeColor="accent5"/>
                <w:spacing w:val="0"/>
                <w:sz w:val="28"/>
                <w:szCs w:val="28"/>
              </w:rPr>
              <w:drawing>
                <wp:inline distT="0" distB="0" distL="0" distR="0" wp14:anchorId="075980A4" wp14:editId="0FA8D212">
                  <wp:extent cx="905256" cy="667512"/>
                  <wp:effectExtent l="0" t="0" r="9525" b="0"/>
                  <wp:docPr id="4" name="Picture 4" descr="C:\Users\handans\AppData\Local\Microsoft\Windows\Temporary Internet Files\Content.IE5\03FYTM1T\MC900292572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ndans\AppData\Local\Microsoft\Windows\Temporary Internet Files\Content.IE5\03FYTM1T\MC900292572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256" cy="667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C69" w14:paraId="64FD914D" w14:textId="77777777" w:rsidTr="00970217">
        <w:tc>
          <w:tcPr>
            <w:tcW w:w="4417" w:type="dxa"/>
            <w:gridSpan w:val="2"/>
          </w:tcPr>
          <w:p w14:paraId="1247BBD5" w14:textId="77777777" w:rsidR="00C27C69" w:rsidRPr="00C27C69" w:rsidRDefault="00C27C69" w:rsidP="00C27C69">
            <w:pPr>
              <w:pStyle w:val="a8"/>
              <w:spacing w:before="40" w:after="40"/>
              <w:rPr>
                <w:rFonts w:cstheme="minorHAnsi"/>
                <w:b/>
                <w:caps/>
                <w:color w:val="1AA0D0"/>
                <w:spacing w:val="0"/>
                <w:sz w:val="32"/>
                <w:szCs w:val="32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 w:rsidRPr="00C27C69">
              <w:rPr>
                <w:rFonts w:cstheme="minorHAnsi"/>
                <w:b/>
                <w:caps/>
                <w:color w:val="1AA0D0"/>
                <w:spacing w:val="0"/>
                <w:sz w:val="32"/>
                <w:szCs w:val="32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regular expressions</w:t>
            </w:r>
          </w:p>
        </w:tc>
      </w:tr>
    </w:tbl>
    <w:p w14:paraId="6EBC1647" w14:textId="77777777" w:rsidR="00263F5E" w:rsidRPr="00B54CE5" w:rsidRDefault="00263F5E" w:rsidP="0052449A">
      <w:pPr>
        <w:pStyle w:val="a8"/>
        <w:spacing w:before="300" w:after="80" w:line="240" w:lineRule="auto"/>
        <w:rPr>
          <w:color w:val="618889" w:themeColor="accent3" w:themeShade="BF"/>
        </w:rPr>
      </w:pPr>
      <w:r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single characters</w:t>
      </w:r>
    </w:p>
    <w:tbl>
      <w:tblPr>
        <w:tblStyle w:val="1-50"/>
        <w:tblW w:w="4428" w:type="dxa"/>
        <w:tblLook w:val="04A0" w:firstRow="1" w:lastRow="0" w:firstColumn="1" w:lastColumn="0" w:noHBand="0" w:noVBand="1"/>
      </w:tblPr>
      <w:tblGrid>
        <w:gridCol w:w="1062"/>
        <w:gridCol w:w="3366"/>
      </w:tblGrid>
      <w:tr w:rsidR="00263F5E" w14:paraId="7931CE55" w14:textId="77777777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40AFA3CB" w14:textId="77777777" w:rsidR="00263F5E" w:rsidRDefault="0063319A" w:rsidP="00E37A85">
            <w:pPr>
              <w:pStyle w:val="a8"/>
              <w:spacing w:after="0"/>
            </w:pPr>
            <w:r>
              <w:t>Use</w:t>
            </w:r>
          </w:p>
        </w:tc>
        <w:tc>
          <w:tcPr>
            <w:tcW w:w="3366" w:type="dxa"/>
          </w:tcPr>
          <w:p w14:paraId="2D2B8248" w14:textId="77777777" w:rsidR="00263F5E" w:rsidRDefault="0063319A" w:rsidP="00E37A85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match</w:t>
            </w:r>
            <w:r w:rsidR="00263F5E">
              <w:t xml:space="preserve"> any character</w:t>
            </w:r>
          </w:p>
        </w:tc>
      </w:tr>
      <w:tr w:rsidR="00263F5E" w14:paraId="65782F12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06C58C57" w14:textId="77777777" w:rsidR="00263F5E" w:rsidRDefault="00263F5E" w:rsidP="00E37A85">
            <w:pPr>
              <w:pStyle w:val="a8"/>
              <w:spacing w:after="0"/>
            </w:pPr>
            <w:r>
              <w:t>[</w:t>
            </w:r>
            <w:r>
              <w:rPr>
                <w:b w:val="0"/>
                <w:i/>
              </w:rPr>
              <w:t>set</w:t>
            </w:r>
            <w:r>
              <w:t>]</w:t>
            </w:r>
          </w:p>
        </w:tc>
        <w:tc>
          <w:tcPr>
            <w:tcW w:w="3366" w:type="dxa"/>
          </w:tcPr>
          <w:p w14:paraId="63A5AA03" w14:textId="77777777" w:rsidR="00263F5E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that set</w:t>
            </w:r>
          </w:p>
        </w:tc>
      </w:tr>
      <w:tr w:rsidR="00263F5E" w14:paraId="1A3BDD3D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4EB2BAA7" w14:textId="77777777" w:rsidR="00263F5E" w:rsidRDefault="00263F5E" w:rsidP="00E37A85">
            <w:pPr>
              <w:pStyle w:val="a8"/>
              <w:spacing w:after="0"/>
            </w:pPr>
            <w:r>
              <w:t>[^</w:t>
            </w:r>
            <w:r>
              <w:rPr>
                <w:b w:val="0"/>
                <w:i/>
              </w:rPr>
              <w:t>set</w:t>
            </w:r>
            <w:r>
              <w:t>]</w:t>
            </w:r>
          </w:p>
        </w:tc>
        <w:tc>
          <w:tcPr>
            <w:tcW w:w="3366" w:type="dxa"/>
          </w:tcPr>
          <w:p w14:paraId="39AF6ED6" w14:textId="77777777" w:rsidR="00263F5E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in that set</w:t>
            </w:r>
          </w:p>
        </w:tc>
      </w:tr>
      <w:tr w:rsidR="00263F5E" w14:paraId="4C19DFC0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05A32A4E" w14:textId="77777777" w:rsidR="00263F5E" w:rsidRDefault="00263F5E" w:rsidP="00E37A85">
            <w:pPr>
              <w:pStyle w:val="a8"/>
              <w:spacing w:after="0"/>
            </w:pPr>
            <w:r>
              <w:t>[</w:t>
            </w:r>
            <w:r>
              <w:rPr>
                <w:b w:val="0"/>
                <w:i/>
              </w:rPr>
              <w:t>a</w:t>
            </w:r>
            <w:r w:rsidRPr="00DC4F05">
              <w:rPr>
                <w:b w:val="0"/>
                <w:i/>
              </w:rPr>
              <w:t>–</w:t>
            </w:r>
            <w:r>
              <w:rPr>
                <w:b w:val="0"/>
                <w:i/>
              </w:rPr>
              <w:t>z</w:t>
            </w:r>
            <w:r>
              <w:t>]</w:t>
            </w:r>
          </w:p>
        </w:tc>
        <w:tc>
          <w:tcPr>
            <w:tcW w:w="3366" w:type="dxa"/>
          </w:tcPr>
          <w:p w14:paraId="5F9AAE34" w14:textId="77777777" w:rsidR="00263F5E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the </w:t>
            </w:r>
            <w:r>
              <w:rPr>
                <w:i/>
              </w:rPr>
              <w:t xml:space="preserve">a-z </w:t>
            </w:r>
            <w:r>
              <w:t>range</w:t>
            </w:r>
          </w:p>
        </w:tc>
      </w:tr>
      <w:tr w:rsidR="00263F5E" w14:paraId="6EAA96D6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17A9A0F2" w14:textId="77777777" w:rsidR="00263F5E" w:rsidRDefault="00263F5E" w:rsidP="00E37A85">
            <w:pPr>
              <w:pStyle w:val="a8"/>
              <w:spacing w:after="0"/>
            </w:pPr>
            <w:r>
              <w:t>[^</w:t>
            </w:r>
            <w:r>
              <w:rPr>
                <w:b w:val="0"/>
                <w:i/>
              </w:rPr>
              <w:t>a</w:t>
            </w:r>
            <w:r w:rsidRPr="00DC4F05">
              <w:rPr>
                <w:b w:val="0"/>
                <w:i/>
              </w:rPr>
              <w:t>–</w:t>
            </w:r>
            <w:r>
              <w:rPr>
                <w:b w:val="0"/>
                <w:i/>
              </w:rPr>
              <w:t>z</w:t>
            </w:r>
            <w:r>
              <w:t>]</w:t>
            </w:r>
          </w:p>
        </w:tc>
        <w:tc>
          <w:tcPr>
            <w:tcW w:w="3366" w:type="dxa"/>
          </w:tcPr>
          <w:p w14:paraId="61900F5F" w14:textId="77777777" w:rsidR="00263F5E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in the a-z range</w:t>
            </w:r>
          </w:p>
        </w:tc>
      </w:tr>
      <w:tr w:rsidR="00263F5E" w14:paraId="79AC5E98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21697C17" w14:textId="77777777" w:rsidR="00263F5E" w:rsidRDefault="00263F5E" w:rsidP="00E37A85">
            <w:pPr>
              <w:pStyle w:val="a8"/>
              <w:spacing w:after="0"/>
            </w:pPr>
            <w:r>
              <w:t>.</w:t>
            </w:r>
          </w:p>
        </w:tc>
        <w:tc>
          <w:tcPr>
            <w:tcW w:w="3366" w:type="dxa"/>
          </w:tcPr>
          <w:p w14:paraId="66CA4B01" w14:textId="77777777" w:rsidR="00263F5E" w:rsidRDefault="0097105F" w:rsidP="0097105F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e</w:t>
            </w:r>
            <w:r w:rsidR="00A85EDB">
              <w:t>xcept \n</w:t>
            </w:r>
            <w:r>
              <w:t xml:space="preserve"> (new line)</w:t>
            </w:r>
          </w:p>
        </w:tc>
      </w:tr>
      <w:tr w:rsidR="00263F5E" w14:paraId="35B13C72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64B5E95F" w14:textId="77777777" w:rsidR="00263F5E" w:rsidRDefault="00263F5E" w:rsidP="00E37A85">
            <w:pPr>
              <w:pStyle w:val="a8"/>
              <w:spacing w:after="0"/>
            </w:pPr>
            <w:r>
              <w:t>\</w:t>
            </w:r>
            <w:r w:rsidR="00A85EDB">
              <w:rPr>
                <w:b w:val="0"/>
                <w:i/>
              </w:rPr>
              <w:t>char</w:t>
            </w:r>
          </w:p>
        </w:tc>
        <w:tc>
          <w:tcPr>
            <w:tcW w:w="3366" w:type="dxa"/>
          </w:tcPr>
          <w:p w14:paraId="31C6E0F7" w14:textId="77777777" w:rsidR="00263F5E" w:rsidRDefault="00A85EDB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Escaped special</w:t>
            </w:r>
            <w:r w:rsidR="00263F5E">
              <w:t xml:space="preserve"> character</w:t>
            </w:r>
          </w:p>
        </w:tc>
      </w:tr>
    </w:tbl>
    <w:p w14:paraId="6B68BDA6" w14:textId="77777777" w:rsidR="00263F5E" w:rsidRPr="009D2F2D" w:rsidRDefault="00263F5E" w:rsidP="00263F5E">
      <w:pPr>
        <w:pStyle w:val="a8"/>
        <w:spacing w:before="14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control characters</w:t>
      </w:r>
    </w:p>
    <w:tbl>
      <w:tblPr>
        <w:tblStyle w:val="1-40"/>
        <w:tblW w:w="0" w:type="auto"/>
        <w:tblLook w:val="04A0" w:firstRow="1" w:lastRow="0" w:firstColumn="1" w:lastColumn="0" w:noHBand="0" w:noVBand="1"/>
      </w:tblPr>
      <w:tblGrid>
        <w:gridCol w:w="1005"/>
        <w:gridCol w:w="2073"/>
        <w:gridCol w:w="1350"/>
      </w:tblGrid>
      <w:tr w:rsidR="00263F5E" w14:paraId="4574155A" w14:textId="77777777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2C407A26" w14:textId="77777777" w:rsidR="00263F5E" w:rsidRPr="00BC52F9" w:rsidRDefault="0063319A" w:rsidP="00E37A85">
            <w:pPr>
              <w:pStyle w:val="a8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Use</w:t>
            </w:r>
          </w:p>
        </w:tc>
        <w:tc>
          <w:tcPr>
            <w:tcW w:w="2073" w:type="dxa"/>
          </w:tcPr>
          <w:p w14:paraId="409ACC8F" w14:textId="77777777" w:rsidR="00263F5E" w:rsidRPr="00BC52F9" w:rsidRDefault="0063319A" w:rsidP="00E37A85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To match</w:t>
            </w:r>
          </w:p>
        </w:tc>
        <w:tc>
          <w:tcPr>
            <w:tcW w:w="1350" w:type="dxa"/>
          </w:tcPr>
          <w:p w14:paraId="0DA6721A" w14:textId="77777777" w:rsidR="00263F5E" w:rsidRPr="00BC52F9" w:rsidRDefault="00263F5E" w:rsidP="00E37A85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Unicode</w:t>
            </w:r>
          </w:p>
        </w:tc>
      </w:tr>
      <w:tr w:rsidR="00263F5E" w14:paraId="53469A24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11640998" w14:textId="77777777" w:rsidR="00263F5E" w:rsidRPr="00BC52F9" w:rsidRDefault="00263F5E" w:rsidP="00E37A85">
            <w:pPr>
              <w:pStyle w:val="a8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\t</w:t>
            </w:r>
          </w:p>
        </w:tc>
        <w:tc>
          <w:tcPr>
            <w:tcW w:w="2073" w:type="dxa"/>
          </w:tcPr>
          <w:p w14:paraId="45D0D546" w14:textId="77777777" w:rsidR="00263F5E" w:rsidRPr="00BC52F9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Horizontal tab</w:t>
            </w:r>
          </w:p>
        </w:tc>
        <w:tc>
          <w:tcPr>
            <w:tcW w:w="1350" w:type="dxa"/>
          </w:tcPr>
          <w:p w14:paraId="7792BC16" w14:textId="77777777" w:rsidR="00263F5E" w:rsidRPr="00BC52F9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\u0009</w:t>
            </w:r>
          </w:p>
        </w:tc>
      </w:tr>
      <w:tr w:rsidR="00263F5E" w14:paraId="0314DD52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5694448C" w14:textId="77777777" w:rsidR="00263F5E" w:rsidRPr="00BC52F9" w:rsidRDefault="00263F5E" w:rsidP="00E37A85">
            <w:pPr>
              <w:pStyle w:val="a8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\v</w:t>
            </w:r>
          </w:p>
        </w:tc>
        <w:tc>
          <w:tcPr>
            <w:tcW w:w="2073" w:type="dxa"/>
          </w:tcPr>
          <w:p w14:paraId="1116972A" w14:textId="77777777" w:rsidR="00263F5E" w:rsidRPr="00BC52F9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Vertical tab</w:t>
            </w:r>
          </w:p>
        </w:tc>
        <w:tc>
          <w:tcPr>
            <w:tcW w:w="1350" w:type="dxa"/>
          </w:tcPr>
          <w:p w14:paraId="2AB1D3BE" w14:textId="77777777" w:rsidR="00263F5E" w:rsidRPr="00BC52F9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\u000B</w:t>
            </w:r>
          </w:p>
        </w:tc>
      </w:tr>
      <w:tr w:rsidR="00263F5E" w14:paraId="1D2E27D6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527B363B" w14:textId="77777777" w:rsidR="00263F5E" w:rsidRPr="00BC52F9" w:rsidRDefault="00263F5E" w:rsidP="00E37A85">
            <w:pPr>
              <w:pStyle w:val="a8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\b</w:t>
            </w:r>
          </w:p>
        </w:tc>
        <w:tc>
          <w:tcPr>
            <w:tcW w:w="2073" w:type="dxa"/>
          </w:tcPr>
          <w:p w14:paraId="5BDC4C0D" w14:textId="77777777" w:rsidR="00263F5E" w:rsidRPr="00BC52F9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Backspace</w:t>
            </w:r>
          </w:p>
        </w:tc>
        <w:tc>
          <w:tcPr>
            <w:tcW w:w="1350" w:type="dxa"/>
          </w:tcPr>
          <w:p w14:paraId="2D5E7EAB" w14:textId="77777777" w:rsidR="00263F5E" w:rsidRPr="00BC52F9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\u0008</w:t>
            </w:r>
          </w:p>
        </w:tc>
      </w:tr>
      <w:tr w:rsidR="00263F5E" w14:paraId="42439BB8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0EBAFBAF" w14:textId="77777777" w:rsidR="00263F5E" w:rsidRPr="00BC52F9" w:rsidRDefault="00263F5E" w:rsidP="00E37A85">
            <w:pPr>
              <w:pStyle w:val="a8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\e</w:t>
            </w:r>
          </w:p>
        </w:tc>
        <w:tc>
          <w:tcPr>
            <w:tcW w:w="2073" w:type="dxa"/>
          </w:tcPr>
          <w:p w14:paraId="3656323B" w14:textId="77777777" w:rsidR="00263F5E" w:rsidRPr="00BC52F9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Escape</w:t>
            </w:r>
          </w:p>
        </w:tc>
        <w:tc>
          <w:tcPr>
            <w:tcW w:w="1350" w:type="dxa"/>
          </w:tcPr>
          <w:p w14:paraId="23D1CA1E" w14:textId="77777777" w:rsidR="00263F5E" w:rsidRPr="00BC52F9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\u001B</w:t>
            </w:r>
          </w:p>
        </w:tc>
      </w:tr>
      <w:tr w:rsidR="00263F5E" w14:paraId="2FC5833C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36B9ABE0" w14:textId="77777777" w:rsidR="00263F5E" w:rsidRPr="00BC52F9" w:rsidRDefault="00263F5E" w:rsidP="00E37A85">
            <w:pPr>
              <w:pStyle w:val="a8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\r</w:t>
            </w:r>
          </w:p>
        </w:tc>
        <w:tc>
          <w:tcPr>
            <w:tcW w:w="2073" w:type="dxa"/>
          </w:tcPr>
          <w:p w14:paraId="0C03758A" w14:textId="77777777" w:rsidR="00263F5E" w:rsidRPr="00BC52F9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Carriage return</w:t>
            </w:r>
          </w:p>
        </w:tc>
        <w:tc>
          <w:tcPr>
            <w:tcW w:w="1350" w:type="dxa"/>
          </w:tcPr>
          <w:p w14:paraId="7BC0D558" w14:textId="77777777" w:rsidR="00263F5E" w:rsidRPr="00BC52F9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\u000D</w:t>
            </w:r>
          </w:p>
        </w:tc>
      </w:tr>
      <w:tr w:rsidR="00263F5E" w14:paraId="2BF85D31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47486EC9" w14:textId="77777777" w:rsidR="00263F5E" w:rsidRPr="00BC52F9" w:rsidRDefault="00263F5E" w:rsidP="00E37A85">
            <w:pPr>
              <w:pStyle w:val="a8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\f</w:t>
            </w:r>
          </w:p>
        </w:tc>
        <w:tc>
          <w:tcPr>
            <w:tcW w:w="2073" w:type="dxa"/>
          </w:tcPr>
          <w:p w14:paraId="40CEF4A1" w14:textId="77777777" w:rsidR="00263F5E" w:rsidRPr="00BC52F9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Form feed</w:t>
            </w:r>
          </w:p>
        </w:tc>
        <w:tc>
          <w:tcPr>
            <w:tcW w:w="1350" w:type="dxa"/>
          </w:tcPr>
          <w:p w14:paraId="5E8B95A2" w14:textId="77777777" w:rsidR="00263F5E" w:rsidRPr="00BC52F9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\u000C</w:t>
            </w:r>
          </w:p>
        </w:tc>
      </w:tr>
      <w:tr w:rsidR="00263F5E" w14:paraId="0FA4E7A0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721BE582" w14:textId="77777777" w:rsidR="00263F5E" w:rsidRPr="00BC52F9" w:rsidRDefault="00263F5E" w:rsidP="00E37A85">
            <w:pPr>
              <w:pStyle w:val="a8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\n</w:t>
            </w:r>
          </w:p>
        </w:tc>
        <w:tc>
          <w:tcPr>
            <w:tcW w:w="2073" w:type="dxa"/>
          </w:tcPr>
          <w:p w14:paraId="33409BB9" w14:textId="77777777" w:rsidR="00263F5E" w:rsidRPr="00BC52F9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New line</w:t>
            </w:r>
          </w:p>
        </w:tc>
        <w:tc>
          <w:tcPr>
            <w:tcW w:w="1350" w:type="dxa"/>
          </w:tcPr>
          <w:p w14:paraId="50A2C679" w14:textId="77777777" w:rsidR="00263F5E" w:rsidRPr="00BC52F9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\u000A</w:t>
            </w:r>
          </w:p>
        </w:tc>
      </w:tr>
      <w:tr w:rsidR="00263F5E" w14:paraId="3F4FDC8B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4456AC88" w14:textId="77777777" w:rsidR="00263F5E" w:rsidRPr="00BC52F9" w:rsidRDefault="00263F5E" w:rsidP="00E37A85">
            <w:pPr>
              <w:pStyle w:val="a8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\a</w:t>
            </w:r>
          </w:p>
        </w:tc>
        <w:tc>
          <w:tcPr>
            <w:tcW w:w="2073" w:type="dxa"/>
          </w:tcPr>
          <w:p w14:paraId="4C25BB37" w14:textId="77777777" w:rsidR="00263F5E" w:rsidRPr="00BC52F9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Bell (alarm)</w:t>
            </w:r>
          </w:p>
        </w:tc>
        <w:tc>
          <w:tcPr>
            <w:tcW w:w="1350" w:type="dxa"/>
          </w:tcPr>
          <w:p w14:paraId="5E8C16B4" w14:textId="77777777" w:rsidR="00263F5E" w:rsidRPr="00BC52F9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\u0007</w:t>
            </w:r>
          </w:p>
        </w:tc>
      </w:tr>
      <w:tr w:rsidR="00263F5E" w14:paraId="236BE596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75CCA293" w14:textId="77777777" w:rsidR="00263F5E" w:rsidRPr="00BC52F9" w:rsidRDefault="00263F5E" w:rsidP="00E37A85">
            <w:pPr>
              <w:pStyle w:val="a8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\c</w:t>
            </w:r>
            <w:r w:rsidRPr="00BC52F9">
              <w:rPr>
                <w:rFonts w:cstheme="minorHAnsi"/>
                <w:b w:val="0"/>
                <w:i/>
              </w:rPr>
              <w:t xml:space="preserve"> char</w:t>
            </w:r>
          </w:p>
        </w:tc>
        <w:tc>
          <w:tcPr>
            <w:tcW w:w="2073" w:type="dxa"/>
          </w:tcPr>
          <w:p w14:paraId="4685D8B0" w14:textId="77777777" w:rsidR="00263F5E" w:rsidRPr="00BC52F9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ASCII control character</w:t>
            </w:r>
          </w:p>
        </w:tc>
        <w:tc>
          <w:tcPr>
            <w:tcW w:w="1350" w:type="dxa"/>
          </w:tcPr>
          <w:p w14:paraId="17D6B85F" w14:textId="77777777" w:rsidR="00263F5E" w:rsidRPr="00BC52F9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sym w:font="Symbol" w:char="F02D"/>
            </w:r>
          </w:p>
        </w:tc>
      </w:tr>
    </w:tbl>
    <w:p w14:paraId="7D53737F" w14:textId="77777777" w:rsidR="00263F5E" w:rsidRPr="009D2F2D" w:rsidRDefault="00263F5E" w:rsidP="00263F5E">
      <w:pPr>
        <w:pStyle w:val="a8"/>
        <w:spacing w:before="14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Non-ascii codes</w:t>
      </w:r>
    </w:p>
    <w:tbl>
      <w:tblPr>
        <w:tblStyle w:val="1-30"/>
        <w:tblW w:w="4428" w:type="dxa"/>
        <w:tblLook w:val="04A0" w:firstRow="1" w:lastRow="0" w:firstColumn="1" w:lastColumn="0" w:noHBand="0" w:noVBand="1"/>
      </w:tblPr>
      <w:tblGrid>
        <w:gridCol w:w="1062"/>
        <w:gridCol w:w="3366"/>
      </w:tblGrid>
      <w:tr w:rsidR="00263F5E" w14:paraId="5915AE00" w14:textId="77777777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0582BE56" w14:textId="77777777" w:rsidR="00263F5E" w:rsidRDefault="0063319A" w:rsidP="00E37A85">
            <w:pPr>
              <w:pStyle w:val="a8"/>
              <w:spacing w:after="0"/>
            </w:pPr>
            <w:r>
              <w:t>Use</w:t>
            </w:r>
          </w:p>
        </w:tc>
        <w:tc>
          <w:tcPr>
            <w:tcW w:w="3366" w:type="dxa"/>
          </w:tcPr>
          <w:p w14:paraId="03CC8BA3" w14:textId="77777777" w:rsidR="00263F5E" w:rsidRDefault="0063319A" w:rsidP="00E37A85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match</w:t>
            </w:r>
            <w:r w:rsidR="00263F5E">
              <w:t xml:space="preserve">  character with</w:t>
            </w:r>
          </w:p>
        </w:tc>
      </w:tr>
      <w:tr w:rsidR="00263F5E" w14:paraId="592E78C9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2FC12246" w14:textId="77777777" w:rsidR="00263F5E" w:rsidRDefault="00263F5E" w:rsidP="00E37A85">
            <w:pPr>
              <w:pStyle w:val="a8"/>
              <w:spacing w:after="0"/>
            </w:pPr>
            <w:r>
              <w:t>\</w:t>
            </w:r>
            <w:r>
              <w:rPr>
                <w:b w:val="0"/>
                <w:i/>
              </w:rPr>
              <w:t>octal</w:t>
            </w:r>
          </w:p>
        </w:tc>
        <w:tc>
          <w:tcPr>
            <w:tcW w:w="3366" w:type="dxa"/>
          </w:tcPr>
          <w:p w14:paraId="1F4C9CF7" w14:textId="77777777" w:rsidR="00263F5E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 digit octal character code</w:t>
            </w:r>
          </w:p>
        </w:tc>
      </w:tr>
      <w:tr w:rsidR="00263F5E" w14:paraId="481FCE08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66DC94AE" w14:textId="77777777" w:rsidR="00263F5E" w:rsidRDefault="00263F5E" w:rsidP="00E37A85">
            <w:pPr>
              <w:pStyle w:val="a8"/>
              <w:spacing w:after="0"/>
            </w:pPr>
            <w:r>
              <w:t xml:space="preserve">\x </w:t>
            </w:r>
            <w:r>
              <w:rPr>
                <w:b w:val="0"/>
                <w:i/>
              </w:rPr>
              <w:t>hex</w:t>
            </w:r>
          </w:p>
        </w:tc>
        <w:tc>
          <w:tcPr>
            <w:tcW w:w="3366" w:type="dxa"/>
          </w:tcPr>
          <w:p w14:paraId="3740B300" w14:textId="77777777" w:rsidR="00263F5E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2-digit hex character code</w:t>
            </w:r>
          </w:p>
        </w:tc>
      </w:tr>
      <w:tr w:rsidR="00263F5E" w14:paraId="4FD6F4E8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072FEA3E" w14:textId="77777777" w:rsidR="00263F5E" w:rsidRDefault="00263F5E" w:rsidP="00E37A85">
            <w:pPr>
              <w:pStyle w:val="a8"/>
              <w:spacing w:after="0"/>
            </w:pPr>
            <w:r>
              <w:t xml:space="preserve">\u </w:t>
            </w:r>
            <w:r>
              <w:rPr>
                <w:b w:val="0"/>
                <w:i/>
              </w:rPr>
              <w:t>hex</w:t>
            </w:r>
          </w:p>
        </w:tc>
        <w:tc>
          <w:tcPr>
            <w:tcW w:w="3366" w:type="dxa"/>
          </w:tcPr>
          <w:p w14:paraId="5439FE20" w14:textId="77777777" w:rsidR="00263F5E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4-digit hex character code</w:t>
            </w:r>
          </w:p>
        </w:tc>
      </w:tr>
    </w:tbl>
    <w:p w14:paraId="047E359C" w14:textId="77777777" w:rsidR="00263F5E" w:rsidRPr="00B54CE5" w:rsidRDefault="00AC013D" w:rsidP="001C5D93">
      <w:pPr>
        <w:pStyle w:val="a8"/>
        <w:spacing w:before="14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br w:type="column"/>
      </w:r>
      <w:r w:rsidR="00263F5E"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character classes</w:t>
      </w:r>
    </w:p>
    <w:tbl>
      <w:tblPr>
        <w:tblStyle w:val="1-50"/>
        <w:tblW w:w="4432" w:type="dxa"/>
        <w:tblLook w:val="04A0" w:firstRow="1" w:lastRow="0" w:firstColumn="1" w:lastColumn="0" w:noHBand="0" w:noVBand="1"/>
      </w:tblPr>
      <w:tblGrid>
        <w:gridCol w:w="1062"/>
        <w:gridCol w:w="3370"/>
      </w:tblGrid>
      <w:tr w:rsidR="00263F5E" w14:paraId="5D116C7E" w14:textId="77777777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78DB6687" w14:textId="77777777" w:rsidR="00263F5E" w:rsidRDefault="0063319A" w:rsidP="00E37A85">
            <w:pPr>
              <w:pStyle w:val="a8"/>
              <w:spacing w:after="0"/>
            </w:pPr>
            <w:r>
              <w:t>Use</w:t>
            </w:r>
          </w:p>
        </w:tc>
        <w:tc>
          <w:tcPr>
            <w:tcW w:w="3370" w:type="dxa"/>
          </w:tcPr>
          <w:p w14:paraId="13F9467A" w14:textId="77777777" w:rsidR="00263F5E" w:rsidRDefault="0063319A" w:rsidP="00E37A85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match</w:t>
            </w:r>
            <w:r w:rsidR="00263F5E">
              <w:t xml:space="preserve"> character</w:t>
            </w:r>
          </w:p>
        </w:tc>
      </w:tr>
      <w:tr w:rsidR="00263F5E" w14:paraId="7C0AF3E2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007C0421" w14:textId="77777777" w:rsidR="00263F5E" w:rsidRDefault="00263F5E" w:rsidP="00E37A85">
            <w:pPr>
              <w:pStyle w:val="a8"/>
              <w:spacing w:after="0"/>
            </w:pPr>
            <w:r>
              <w:t>\p{</w:t>
            </w:r>
            <w:r>
              <w:rPr>
                <w:b w:val="0"/>
                <w:i/>
              </w:rPr>
              <w:t>ctgry</w:t>
            </w:r>
            <w:r>
              <w:t>}</w:t>
            </w:r>
          </w:p>
        </w:tc>
        <w:tc>
          <w:tcPr>
            <w:tcW w:w="3370" w:type="dxa"/>
          </w:tcPr>
          <w:p w14:paraId="30B71E1C" w14:textId="77777777" w:rsidR="00263F5E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that Unicode category or block</w:t>
            </w:r>
          </w:p>
        </w:tc>
      </w:tr>
      <w:tr w:rsidR="00263F5E" w14:paraId="5D9FF0C0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4B3B1708" w14:textId="77777777" w:rsidR="00263F5E" w:rsidRDefault="00263F5E" w:rsidP="00E37A85">
            <w:pPr>
              <w:pStyle w:val="a8"/>
              <w:spacing w:after="0"/>
            </w:pPr>
            <w:r>
              <w:t>\P{</w:t>
            </w:r>
            <w:r>
              <w:rPr>
                <w:b w:val="0"/>
                <w:i/>
              </w:rPr>
              <w:t>ctgry</w:t>
            </w:r>
            <w:r>
              <w:t>}</w:t>
            </w:r>
          </w:p>
        </w:tc>
        <w:tc>
          <w:tcPr>
            <w:tcW w:w="3370" w:type="dxa"/>
          </w:tcPr>
          <w:p w14:paraId="34EF5BC2" w14:textId="77777777" w:rsidR="00263F5E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Not in that </w:t>
            </w:r>
            <w:r w:rsidRPr="00DC4F05">
              <w:t>Unicode category</w:t>
            </w:r>
            <w:r>
              <w:t xml:space="preserve"> or block</w:t>
            </w:r>
          </w:p>
        </w:tc>
      </w:tr>
      <w:tr w:rsidR="00263F5E" w14:paraId="455F3F98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5BE3D655" w14:textId="77777777" w:rsidR="00263F5E" w:rsidRDefault="00263F5E" w:rsidP="00E37A85">
            <w:pPr>
              <w:pStyle w:val="a8"/>
              <w:spacing w:after="0"/>
            </w:pPr>
            <w:r>
              <w:t>\w</w:t>
            </w:r>
          </w:p>
        </w:tc>
        <w:tc>
          <w:tcPr>
            <w:tcW w:w="3370" w:type="dxa"/>
          </w:tcPr>
          <w:p w14:paraId="4EA259E3" w14:textId="77777777" w:rsidR="00263F5E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 character</w:t>
            </w:r>
          </w:p>
        </w:tc>
      </w:tr>
      <w:tr w:rsidR="00263F5E" w14:paraId="1F4B8D74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721773CC" w14:textId="77777777" w:rsidR="00263F5E" w:rsidRDefault="00263F5E" w:rsidP="00E37A85">
            <w:pPr>
              <w:pStyle w:val="a8"/>
              <w:spacing w:after="0"/>
            </w:pPr>
            <w:r>
              <w:t>\W</w:t>
            </w:r>
          </w:p>
        </w:tc>
        <w:tc>
          <w:tcPr>
            <w:tcW w:w="3370" w:type="dxa"/>
          </w:tcPr>
          <w:p w14:paraId="08C24130" w14:textId="77777777" w:rsidR="00263F5E" w:rsidRDefault="0097105F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Non-</w:t>
            </w:r>
            <w:r w:rsidR="00263F5E">
              <w:t>word character</w:t>
            </w:r>
          </w:p>
        </w:tc>
      </w:tr>
      <w:tr w:rsidR="00263F5E" w14:paraId="77EBD465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307E6BC4" w14:textId="77777777" w:rsidR="00263F5E" w:rsidRDefault="00263F5E" w:rsidP="00E37A85">
            <w:pPr>
              <w:pStyle w:val="a8"/>
              <w:spacing w:after="0"/>
            </w:pPr>
            <w:r>
              <w:t>\d</w:t>
            </w:r>
          </w:p>
        </w:tc>
        <w:tc>
          <w:tcPr>
            <w:tcW w:w="3370" w:type="dxa"/>
          </w:tcPr>
          <w:p w14:paraId="7CF902C2" w14:textId="77777777" w:rsidR="00263F5E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 digit</w:t>
            </w:r>
          </w:p>
        </w:tc>
      </w:tr>
      <w:tr w:rsidR="00263F5E" w14:paraId="715E2388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2D4013B7" w14:textId="77777777" w:rsidR="00263F5E" w:rsidRDefault="00263F5E" w:rsidP="00E37A85">
            <w:pPr>
              <w:pStyle w:val="a8"/>
              <w:spacing w:after="0"/>
            </w:pPr>
            <w:r>
              <w:t>\D</w:t>
            </w:r>
          </w:p>
        </w:tc>
        <w:tc>
          <w:tcPr>
            <w:tcW w:w="3370" w:type="dxa"/>
          </w:tcPr>
          <w:p w14:paraId="0E41120D" w14:textId="77777777" w:rsidR="00263F5E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a decimal digit</w:t>
            </w:r>
          </w:p>
        </w:tc>
      </w:tr>
      <w:tr w:rsidR="00263F5E" w14:paraId="1356F234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43861C0E" w14:textId="77777777" w:rsidR="00263F5E" w:rsidRDefault="00263F5E" w:rsidP="00E37A85">
            <w:pPr>
              <w:pStyle w:val="a8"/>
              <w:spacing w:after="0"/>
            </w:pPr>
            <w:r>
              <w:t>\s</w:t>
            </w:r>
          </w:p>
        </w:tc>
        <w:tc>
          <w:tcPr>
            <w:tcW w:w="3370" w:type="dxa"/>
          </w:tcPr>
          <w:p w14:paraId="0AEF2479" w14:textId="77777777" w:rsidR="00263F5E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White-space character</w:t>
            </w:r>
          </w:p>
        </w:tc>
      </w:tr>
      <w:tr w:rsidR="00263F5E" w14:paraId="399C2A7E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099669DE" w14:textId="77777777" w:rsidR="00263F5E" w:rsidRDefault="00263F5E" w:rsidP="00E37A85">
            <w:pPr>
              <w:pStyle w:val="a8"/>
              <w:spacing w:after="0"/>
            </w:pPr>
            <w:r>
              <w:t>\S</w:t>
            </w:r>
          </w:p>
        </w:tc>
        <w:tc>
          <w:tcPr>
            <w:tcW w:w="3370" w:type="dxa"/>
          </w:tcPr>
          <w:p w14:paraId="6A682D3B" w14:textId="77777777" w:rsidR="00263F5E" w:rsidRDefault="0097105F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Non-</w:t>
            </w:r>
            <w:r w:rsidR="00263F5E">
              <w:t>white-space char</w:t>
            </w:r>
          </w:p>
        </w:tc>
      </w:tr>
    </w:tbl>
    <w:p w14:paraId="3716F97E" w14:textId="77777777" w:rsidR="00263F5E" w:rsidRPr="009D2F2D" w:rsidRDefault="00263F5E" w:rsidP="007F2630">
      <w:pPr>
        <w:pStyle w:val="a8"/>
        <w:spacing w:before="300" w:after="80" w:line="240" w:lineRule="auto"/>
        <w:rPr>
          <w:color w:val="618889" w:themeColor="accent3" w:themeShade="BF"/>
        </w:rPr>
      </w:pPr>
      <w:r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quantifiers</w:t>
      </w:r>
    </w:p>
    <w:tbl>
      <w:tblPr>
        <w:tblStyle w:val="1-40"/>
        <w:tblW w:w="4428" w:type="dxa"/>
        <w:tblLook w:val="04A0" w:firstRow="1" w:lastRow="0" w:firstColumn="1" w:lastColumn="0" w:noHBand="0" w:noVBand="1"/>
      </w:tblPr>
      <w:tblGrid>
        <w:gridCol w:w="936"/>
        <w:gridCol w:w="936"/>
        <w:gridCol w:w="2556"/>
      </w:tblGrid>
      <w:tr w:rsidR="00263F5E" w14:paraId="27B54195" w14:textId="77777777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076E28D3" w14:textId="77777777" w:rsidR="00263F5E" w:rsidRDefault="00263F5E" w:rsidP="00E37A85">
            <w:pPr>
              <w:pStyle w:val="a8"/>
              <w:spacing w:after="0"/>
            </w:pPr>
            <w:r>
              <w:t>Greedy</w:t>
            </w:r>
          </w:p>
        </w:tc>
        <w:tc>
          <w:tcPr>
            <w:tcW w:w="936" w:type="dxa"/>
          </w:tcPr>
          <w:p w14:paraId="2820D629" w14:textId="77777777" w:rsidR="00263F5E" w:rsidRDefault="00263F5E" w:rsidP="00E37A85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Lazy</w:t>
            </w:r>
          </w:p>
        </w:tc>
        <w:tc>
          <w:tcPr>
            <w:tcW w:w="2556" w:type="dxa"/>
          </w:tcPr>
          <w:p w14:paraId="0EC49C85" w14:textId="77777777" w:rsidR="00263F5E" w:rsidRDefault="00263F5E" w:rsidP="00E37A85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Matches</w:t>
            </w:r>
          </w:p>
        </w:tc>
      </w:tr>
      <w:tr w:rsidR="00263F5E" w14:paraId="6C221D05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6FA1AB7F" w14:textId="77777777" w:rsidR="00263F5E" w:rsidRDefault="00263F5E" w:rsidP="00E37A85">
            <w:pPr>
              <w:pStyle w:val="a8"/>
              <w:spacing w:after="0"/>
            </w:pPr>
            <w:r>
              <w:t>*</w:t>
            </w:r>
          </w:p>
        </w:tc>
        <w:tc>
          <w:tcPr>
            <w:tcW w:w="936" w:type="dxa"/>
          </w:tcPr>
          <w:p w14:paraId="283D1416" w14:textId="77777777" w:rsidR="00263F5E" w:rsidRPr="007F2630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2630">
              <w:rPr>
                <w:b/>
              </w:rPr>
              <w:t>*?</w:t>
            </w:r>
          </w:p>
        </w:tc>
        <w:tc>
          <w:tcPr>
            <w:tcW w:w="2556" w:type="dxa"/>
          </w:tcPr>
          <w:p w14:paraId="4A3847AA" w14:textId="77777777" w:rsidR="00263F5E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or more times</w:t>
            </w:r>
          </w:p>
        </w:tc>
      </w:tr>
      <w:tr w:rsidR="00263F5E" w14:paraId="7D36779E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73C047F8" w14:textId="77777777" w:rsidR="00263F5E" w:rsidRDefault="00263F5E" w:rsidP="00E37A85">
            <w:pPr>
              <w:pStyle w:val="a8"/>
              <w:spacing w:after="0"/>
            </w:pPr>
            <w:r>
              <w:t>+</w:t>
            </w:r>
          </w:p>
        </w:tc>
        <w:tc>
          <w:tcPr>
            <w:tcW w:w="936" w:type="dxa"/>
          </w:tcPr>
          <w:p w14:paraId="3295D860" w14:textId="77777777" w:rsidR="00263F5E" w:rsidRPr="007F2630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7F2630">
              <w:rPr>
                <w:b/>
              </w:rPr>
              <w:t>+?</w:t>
            </w:r>
          </w:p>
        </w:tc>
        <w:tc>
          <w:tcPr>
            <w:tcW w:w="2556" w:type="dxa"/>
          </w:tcPr>
          <w:p w14:paraId="399AA847" w14:textId="77777777" w:rsidR="00263F5E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or more times</w:t>
            </w:r>
          </w:p>
        </w:tc>
      </w:tr>
      <w:tr w:rsidR="00263F5E" w14:paraId="15A4ADD9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2D97E1B5" w14:textId="77777777" w:rsidR="00263F5E" w:rsidRDefault="00263F5E" w:rsidP="00E37A85">
            <w:pPr>
              <w:pStyle w:val="a8"/>
              <w:spacing w:after="0"/>
            </w:pPr>
            <w:r>
              <w:t>?</w:t>
            </w:r>
          </w:p>
        </w:tc>
        <w:tc>
          <w:tcPr>
            <w:tcW w:w="936" w:type="dxa"/>
          </w:tcPr>
          <w:p w14:paraId="36BAB997" w14:textId="77777777" w:rsidR="00263F5E" w:rsidRPr="007F2630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2630">
              <w:rPr>
                <w:b/>
              </w:rPr>
              <w:t>??</w:t>
            </w:r>
          </w:p>
        </w:tc>
        <w:tc>
          <w:tcPr>
            <w:tcW w:w="2556" w:type="dxa"/>
          </w:tcPr>
          <w:p w14:paraId="346EB1B8" w14:textId="77777777" w:rsidR="00263F5E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or 1 time</w:t>
            </w:r>
          </w:p>
        </w:tc>
      </w:tr>
      <w:tr w:rsidR="00263F5E" w14:paraId="70A06344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69AE14AD" w14:textId="77777777" w:rsidR="00263F5E" w:rsidRDefault="00263F5E" w:rsidP="00E37A85">
            <w:pPr>
              <w:pStyle w:val="a8"/>
              <w:spacing w:after="0"/>
            </w:pPr>
            <w:r>
              <w:t>{</w:t>
            </w:r>
            <w:r w:rsidRPr="004522AE">
              <w:rPr>
                <w:b w:val="0"/>
                <w:i/>
              </w:rPr>
              <w:t>n</w:t>
            </w:r>
            <w:r>
              <w:t>}</w:t>
            </w:r>
          </w:p>
        </w:tc>
        <w:tc>
          <w:tcPr>
            <w:tcW w:w="936" w:type="dxa"/>
          </w:tcPr>
          <w:p w14:paraId="565C2F8D" w14:textId="77777777" w:rsidR="00263F5E" w:rsidRPr="007F2630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7F2630">
              <w:rPr>
                <w:b/>
              </w:rPr>
              <w:t>{</w:t>
            </w:r>
            <w:r w:rsidRPr="007F2630">
              <w:rPr>
                <w:b/>
                <w:i/>
              </w:rPr>
              <w:t>n</w:t>
            </w:r>
            <w:r w:rsidRPr="007F2630">
              <w:rPr>
                <w:b/>
              </w:rPr>
              <w:t>}?</w:t>
            </w:r>
          </w:p>
        </w:tc>
        <w:tc>
          <w:tcPr>
            <w:tcW w:w="2556" w:type="dxa"/>
          </w:tcPr>
          <w:p w14:paraId="299913FC" w14:textId="77777777" w:rsidR="00263F5E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Exactly </w:t>
            </w:r>
            <w:r w:rsidRPr="004522AE">
              <w:rPr>
                <w:i/>
              </w:rPr>
              <w:t>n</w:t>
            </w:r>
            <w:r>
              <w:t xml:space="preserve"> times</w:t>
            </w:r>
          </w:p>
        </w:tc>
      </w:tr>
      <w:tr w:rsidR="00263F5E" w14:paraId="3CD05F6D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540D14CC" w14:textId="77777777" w:rsidR="00263F5E" w:rsidRDefault="00263F5E" w:rsidP="00E37A85">
            <w:pPr>
              <w:pStyle w:val="a8"/>
              <w:spacing w:after="0"/>
            </w:pPr>
            <w:r>
              <w:t>{</w:t>
            </w:r>
            <w:r w:rsidRPr="004522AE">
              <w:rPr>
                <w:b w:val="0"/>
                <w:i/>
              </w:rPr>
              <w:t>n</w:t>
            </w:r>
            <w:r>
              <w:rPr>
                <w:b w:val="0"/>
                <w:i/>
              </w:rPr>
              <w:t>,</w:t>
            </w:r>
            <w:r>
              <w:t>}</w:t>
            </w:r>
          </w:p>
        </w:tc>
        <w:tc>
          <w:tcPr>
            <w:tcW w:w="936" w:type="dxa"/>
          </w:tcPr>
          <w:p w14:paraId="14E3C1EF" w14:textId="77777777" w:rsidR="00263F5E" w:rsidRPr="007F2630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2630">
              <w:rPr>
                <w:b/>
              </w:rPr>
              <w:t>{</w:t>
            </w:r>
            <w:r w:rsidRPr="007F2630">
              <w:rPr>
                <w:b/>
                <w:i/>
              </w:rPr>
              <w:t>n,</w:t>
            </w:r>
            <w:r w:rsidRPr="007F2630">
              <w:rPr>
                <w:b/>
              </w:rPr>
              <w:t>}?</w:t>
            </w:r>
          </w:p>
        </w:tc>
        <w:tc>
          <w:tcPr>
            <w:tcW w:w="2556" w:type="dxa"/>
          </w:tcPr>
          <w:p w14:paraId="0093AFEA" w14:textId="77777777" w:rsidR="00263F5E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 least </w:t>
            </w:r>
            <w:r w:rsidRPr="004522AE">
              <w:rPr>
                <w:i/>
              </w:rPr>
              <w:t>n</w:t>
            </w:r>
            <w:r>
              <w:t xml:space="preserve"> times</w:t>
            </w:r>
          </w:p>
        </w:tc>
      </w:tr>
      <w:tr w:rsidR="00263F5E" w14:paraId="0DCD1552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20E9B403" w14:textId="77777777" w:rsidR="00263F5E" w:rsidRDefault="00263F5E" w:rsidP="00E37A85">
            <w:pPr>
              <w:pStyle w:val="a8"/>
              <w:spacing w:after="0"/>
            </w:pPr>
            <w:r>
              <w:t>{</w:t>
            </w:r>
            <w:r w:rsidRPr="004522AE">
              <w:rPr>
                <w:b w:val="0"/>
                <w:i/>
              </w:rPr>
              <w:t>n</w:t>
            </w:r>
            <w:r>
              <w:rPr>
                <w:b w:val="0"/>
                <w:i/>
              </w:rPr>
              <w:t>,m</w:t>
            </w:r>
            <w:r>
              <w:t>}</w:t>
            </w:r>
          </w:p>
        </w:tc>
        <w:tc>
          <w:tcPr>
            <w:tcW w:w="936" w:type="dxa"/>
          </w:tcPr>
          <w:p w14:paraId="40ABAD1C" w14:textId="77777777" w:rsidR="00263F5E" w:rsidRPr="007F2630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7F2630">
              <w:rPr>
                <w:b/>
              </w:rPr>
              <w:t>{</w:t>
            </w:r>
            <w:proofErr w:type="gramStart"/>
            <w:r w:rsidRPr="007F2630">
              <w:rPr>
                <w:b/>
                <w:i/>
              </w:rPr>
              <w:t>n,m</w:t>
            </w:r>
            <w:proofErr w:type="gramEnd"/>
            <w:r w:rsidRPr="007F2630">
              <w:rPr>
                <w:b/>
              </w:rPr>
              <w:t>}?</w:t>
            </w:r>
          </w:p>
        </w:tc>
        <w:tc>
          <w:tcPr>
            <w:tcW w:w="2556" w:type="dxa"/>
          </w:tcPr>
          <w:p w14:paraId="151CD2BB" w14:textId="77777777" w:rsidR="00263F5E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From </w:t>
            </w:r>
            <w:r w:rsidRPr="004522AE">
              <w:rPr>
                <w:i/>
              </w:rPr>
              <w:t>n</w:t>
            </w:r>
            <w:r>
              <w:t xml:space="preserve"> to </w:t>
            </w:r>
            <w:r w:rsidRPr="004522AE">
              <w:rPr>
                <w:i/>
              </w:rPr>
              <w:t>m</w:t>
            </w:r>
            <w:r>
              <w:t xml:space="preserve"> times</w:t>
            </w:r>
          </w:p>
        </w:tc>
      </w:tr>
    </w:tbl>
    <w:p w14:paraId="0FB7A5E9" w14:textId="77777777" w:rsidR="00263F5E" w:rsidRPr="009D2F2D" w:rsidRDefault="00263F5E" w:rsidP="007F2630">
      <w:pPr>
        <w:pStyle w:val="a8"/>
        <w:spacing w:before="30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anchors</w:t>
      </w:r>
    </w:p>
    <w:tbl>
      <w:tblPr>
        <w:tblStyle w:val="1-30"/>
        <w:tblW w:w="4428" w:type="dxa"/>
        <w:tblLook w:val="04A0" w:firstRow="1" w:lastRow="0" w:firstColumn="1" w:lastColumn="0" w:noHBand="0" w:noVBand="1"/>
      </w:tblPr>
      <w:tblGrid>
        <w:gridCol w:w="828"/>
        <w:gridCol w:w="3600"/>
      </w:tblGrid>
      <w:tr w:rsidR="00263F5E" w14:paraId="0ADC679D" w14:textId="77777777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3649B30" w14:textId="77777777" w:rsidR="00263F5E" w:rsidRDefault="0063319A" w:rsidP="00E37A85">
            <w:pPr>
              <w:pStyle w:val="a8"/>
              <w:spacing w:after="0"/>
            </w:pPr>
            <w:r>
              <w:t>Use</w:t>
            </w:r>
          </w:p>
        </w:tc>
        <w:tc>
          <w:tcPr>
            <w:tcW w:w="3600" w:type="dxa"/>
          </w:tcPr>
          <w:p w14:paraId="15A2351D" w14:textId="77777777" w:rsidR="00263F5E" w:rsidRDefault="0063319A" w:rsidP="00E37A85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specify</w:t>
            </w:r>
            <w:r w:rsidR="00263F5E">
              <w:t xml:space="preserve"> position</w:t>
            </w:r>
          </w:p>
        </w:tc>
      </w:tr>
      <w:tr w:rsidR="00263F5E" w14:paraId="58F14CA4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47FAFDA" w14:textId="77777777" w:rsidR="00263F5E" w:rsidRDefault="00263F5E" w:rsidP="00E37A85">
            <w:pPr>
              <w:pStyle w:val="a8"/>
              <w:spacing w:after="0"/>
            </w:pPr>
            <w:r>
              <w:t>^</w:t>
            </w:r>
          </w:p>
        </w:tc>
        <w:tc>
          <w:tcPr>
            <w:tcW w:w="3600" w:type="dxa"/>
          </w:tcPr>
          <w:p w14:paraId="718A1269" w14:textId="77777777" w:rsidR="00263F5E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start of string or line</w:t>
            </w:r>
          </w:p>
        </w:tc>
      </w:tr>
      <w:tr w:rsidR="00263F5E" w14:paraId="3C84DE43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C160B37" w14:textId="77777777" w:rsidR="00263F5E" w:rsidRDefault="00263F5E" w:rsidP="00E37A85">
            <w:pPr>
              <w:pStyle w:val="a8"/>
              <w:spacing w:after="0"/>
            </w:pPr>
            <w:r>
              <w:t>\A</w:t>
            </w:r>
          </w:p>
        </w:tc>
        <w:tc>
          <w:tcPr>
            <w:tcW w:w="3600" w:type="dxa"/>
          </w:tcPr>
          <w:p w14:paraId="34B91C71" w14:textId="77777777" w:rsidR="00263F5E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 start of string</w:t>
            </w:r>
          </w:p>
        </w:tc>
      </w:tr>
      <w:tr w:rsidR="006B6156" w14:paraId="07FD86D2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04F878E" w14:textId="77777777" w:rsidR="006B6156" w:rsidRDefault="006B6156" w:rsidP="004B7A3A">
            <w:pPr>
              <w:pStyle w:val="a8"/>
              <w:spacing w:after="0"/>
            </w:pPr>
            <w:r>
              <w:t>\z</w:t>
            </w:r>
          </w:p>
        </w:tc>
        <w:tc>
          <w:tcPr>
            <w:tcW w:w="3600" w:type="dxa"/>
          </w:tcPr>
          <w:p w14:paraId="16103CE9" w14:textId="77777777" w:rsidR="006B6156" w:rsidRDefault="006B6156" w:rsidP="004B7A3A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end of string</w:t>
            </w:r>
          </w:p>
        </w:tc>
      </w:tr>
      <w:tr w:rsidR="006B6156" w14:paraId="53C183DD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429E767" w14:textId="77777777" w:rsidR="006B6156" w:rsidRDefault="006B6156" w:rsidP="004B7A3A">
            <w:pPr>
              <w:pStyle w:val="a8"/>
              <w:spacing w:after="0"/>
            </w:pPr>
            <w:r>
              <w:t>\Z</w:t>
            </w:r>
          </w:p>
        </w:tc>
        <w:tc>
          <w:tcPr>
            <w:tcW w:w="3600" w:type="dxa"/>
          </w:tcPr>
          <w:p w14:paraId="769F2E56" w14:textId="77777777" w:rsidR="006B6156" w:rsidRDefault="006B6156" w:rsidP="004B7A3A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 end (or before \n at end) of string</w:t>
            </w:r>
          </w:p>
        </w:tc>
      </w:tr>
      <w:tr w:rsidR="00263F5E" w14:paraId="42387A52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1ECA168" w14:textId="77777777" w:rsidR="00263F5E" w:rsidRDefault="00263F5E" w:rsidP="00E37A85">
            <w:pPr>
              <w:pStyle w:val="a8"/>
              <w:spacing w:after="0"/>
            </w:pPr>
            <w:r>
              <w:t>$</w:t>
            </w:r>
          </w:p>
        </w:tc>
        <w:tc>
          <w:tcPr>
            <w:tcW w:w="3600" w:type="dxa"/>
          </w:tcPr>
          <w:p w14:paraId="2DF8F0BE" w14:textId="77777777" w:rsidR="00263F5E" w:rsidRDefault="00263F5E" w:rsidP="006B6156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 end </w:t>
            </w:r>
            <w:r w:rsidR="006B6156">
              <w:t>(</w:t>
            </w:r>
            <w:r>
              <w:t>or before \n at end</w:t>
            </w:r>
            <w:r w:rsidR="006B6156">
              <w:t xml:space="preserve">) of string or </w:t>
            </w:r>
            <w:r>
              <w:t>line</w:t>
            </w:r>
          </w:p>
        </w:tc>
      </w:tr>
      <w:tr w:rsidR="00263F5E" w14:paraId="07AFBACE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BB978B4" w14:textId="77777777" w:rsidR="00263F5E" w:rsidRDefault="00263F5E" w:rsidP="00E37A85">
            <w:pPr>
              <w:pStyle w:val="a8"/>
              <w:spacing w:after="0"/>
            </w:pPr>
            <w:r>
              <w:t>\G</w:t>
            </w:r>
          </w:p>
        </w:tc>
        <w:tc>
          <w:tcPr>
            <w:tcW w:w="3600" w:type="dxa"/>
          </w:tcPr>
          <w:p w14:paraId="65584DDB" w14:textId="77777777" w:rsidR="00263F5E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Where previous match ended</w:t>
            </w:r>
          </w:p>
        </w:tc>
      </w:tr>
      <w:tr w:rsidR="00263F5E" w14:paraId="573ECE38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B9E280E" w14:textId="77777777" w:rsidR="00263F5E" w:rsidRDefault="00263F5E" w:rsidP="00E37A85">
            <w:pPr>
              <w:pStyle w:val="a8"/>
              <w:spacing w:after="0"/>
            </w:pPr>
            <w:r>
              <w:t>\b</w:t>
            </w:r>
          </w:p>
        </w:tc>
        <w:tc>
          <w:tcPr>
            <w:tcW w:w="3600" w:type="dxa"/>
          </w:tcPr>
          <w:p w14:paraId="7D739C44" w14:textId="77777777" w:rsidR="00263F5E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word boundary</w:t>
            </w:r>
          </w:p>
        </w:tc>
      </w:tr>
      <w:tr w:rsidR="00263F5E" w14:paraId="020DCE49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F7A1B61" w14:textId="77777777" w:rsidR="00263F5E" w:rsidRDefault="00263F5E" w:rsidP="00E37A85">
            <w:pPr>
              <w:pStyle w:val="a8"/>
              <w:spacing w:after="0"/>
            </w:pPr>
            <w:r>
              <w:t>\B</w:t>
            </w:r>
          </w:p>
        </w:tc>
        <w:tc>
          <w:tcPr>
            <w:tcW w:w="3600" w:type="dxa"/>
          </w:tcPr>
          <w:p w14:paraId="2A791455" w14:textId="77777777" w:rsidR="00263F5E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on word boundary</w:t>
            </w:r>
          </w:p>
        </w:tc>
      </w:tr>
    </w:tbl>
    <w:p w14:paraId="66AF6BFB" w14:textId="77777777" w:rsidR="00D1257B" w:rsidRPr="009D2F2D" w:rsidRDefault="00E841B0" w:rsidP="001C5D93">
      <w:pPr>
        <w:pStyle w:val="a8"/>
        <w:spacing w:before="14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br w:type="column"/>
      </w:r>
      <w:r w:rsidR="004522AE"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groups</w:t>
      </w:r>
    </w:p>
    <w:tbl>
      <w:tblPr>
        <w:tblStyle w:val="1-50"/>
        <w:tblW w:w="4437" w:type="dxa"/>
        <w:tblLook w:val="04A0" w:firstRow="1" w:lastRow="0" w:firstColumn="1" w:lastColumn="0" w:noHBand="0" w:noVBand="1"/>
      </w:tblPr>
      <w:tblGrid>
        <w:gridCol w:w="1557"/>
        <w:gridCol w:w="2880"/>
      </w:tblGrid>
      <w:tr w:rsidR="00166EA7" w14:paraId="0ACAB80A" w14:textId="77777777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72CE757E" w14:textId="77777777" w:rsidR="00D1257B" w:rsidRDefault="0063319A" w:rsidP="00D420FE">
            <w:pPr>
              <w:pStyle w:val="a8"/>
              <w:spacing w:after="0"/>
            </w:pPr>
            <w:r>
              <w:t>Use</w:t>
            </w:r>
          </w:p>
        </w:tc>
        <w:tc>
          <w:tcPr>
            <w:tcW w:w="2880" w:type="dxa"/>
          </w:tcPr>
          <w:p w14:paraId="757E5689" w14:textId="77777777" w:rsidR="00D1257B" w:rsidRDefault="0063319A" w:rsidP="00D420FE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define</w:t>
            </w:r>
          </w:p>
        </w:tc>
      </w:tr>
      <w:tr w:rsidR="00D1257B" w14:paraId="57DCC5A3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1E030B43" w14:textId="77777777" w:rsidR="00D1257B" w:rsidRDefault="00E841B0" w:rsidP="00D420FE">
            <w:pPr>
              <w:pStyle w:val="a8"/>
              <w:spacing w:after="0"/>
            </w:pPr>
            <w:r>
              <w:t>(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14:paraId="75D3C295" w14:textId="77777777" w:rsidR="00D1257B" w:rsidRDefault="00A40FC2" w:rsidP="00D420FE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Indexed </w:t>
            </w:r>
            <w:r w:rsidR="00166EA7">
              <w:t>group</w:t>
            </w:r>
          </w:p>
        </w:tc>
      </w:tr>
      <w:tr w:rsidR="00E841B0" w14:paraId="0A70BDA2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4B96F3A1" w14:textId="77777777" w:rsidR="00E841B0" w:rsidRDefault="00E841B0" w:rsidP="00D420FE">
            <w:pPr>
              <w:pStyle w:val="a8"/>
              <w:spacing w:after="0"/>
            </w:pPr>
            <w:r>
              <w:t>(?&lt;</w:t>
            </w:r>
            <w:r w:rsidRPr="00E841B0">
              <w:rPr>
                <w:b w:val="0"/>
                <w:i/>
              </w:rPr>
              <w:t>name</w:t>
            </w:r>
            <w:r>
              <w:t>&gt;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14:paraId="790D332A" w14:textId="77777777" w:rsidR="00E841B0" w:rsidRDefault="00E841B0" w:rsidP="00D420FE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Named group</w:t>
            </w:r>
          </w:p>
        </w:tc>
      </w:tr>
      <w:tr w:rsidR="00E841B0" w14:paraId="0776D96E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2227AE92" w14:textId="77777777" w:rsidR="00E841B0" w:rsidRDefault="00E841B0" w:rsidP="00D420FE">
            <w:pPr>
              <w:pStyle w:val="a8"/>
              <w:spacing w:after="0"/>
            </w:pPr>
            <w:r>
              <w:t>(?&lt;</w:t>
            </w:r>
            <w:r w:rsidRPr="00E841B0">
              <w:rPr>
                <w:b w:val="0"/>
                <w:i/>
              </w:rPr>
              <w:t>name</w:t>
            </w:r>
            <w:r>
              <w:rPr>
                <w:b w:val="0"/>
                <w:i/>
              </w:rPr>
              <w:t>1-name2</w:t>
            </w:r>
            <w:r>
              <w:t>&gt;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14:paraId="6760CBC9" w14:textId="77777777" w:rsidR="00E841B0" w:rsidRDefault="00E841B0" w:rsidP="006B6156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Balancing group </w:t>
            </w:r>
          </w:p>
        </w:tc>
      </w:tr>
      <w:tr w:rsidR="00E841B0" w14:paraId="5B030DCF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75800AA7" w14:textId="77777777" w:rsidR="00E841B0" w:rsidRDefault="00E841B0" w:rsidP="00D420FE">
            <w:pPr>
              <w:pStyle w:val="a8"/>
              <w:spacing w:after="0"/>
            </w:pPr>
            <w:r>
              <w:t>(?: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14:paraId="4C25A3A0" w14:textId="77777777" w:rsidR="00E841B0" w:rsidRDefault="00E841B0" w:rsidP="00D420FE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Noncapturing group</w:t>
            </w:r>
          </w:p>
        </w:tc>
      </w:tr>
      <w:tr w:rsidR="00E841B0" w14:paraId="18B65222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1F35B27E" w14:textId="77777777" w:rsidR="00E841B0" w:rsidRDefault="00E841B0" w:rsidP="00D420FE">
            <w:pPr>
              <w:pStyle w:val="a8"/>
              <w:spacing w:after="0"/>
            </w:pPr>
            <w:r>
              <w:t>(?=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14:paraId="6A0D3BA6" w14:textId="77777777" w:rsidR="00E841B0" w:rsidRDefault="00E841B0" w:rsidP="00D420FE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Zero-width positive lookahead</w:t>
            </w:r>
          </w:p>
        </w:tc>
      </w:tr>
      <w:tr w:rsidR="00E841B0" w14:paraId="536F503C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25799B60" w14:textId="77777777" w:rsidR="00E841B0" w:rsidRDefault="00E841B0" w:rsidP="00D420FE">
            <w:pPr>
              <w:pStyle w:val="a8"/>
              <w:spacing w:after="0"/>
            </w:pPr>
            <w:r>
              <w:t>(?!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14:paraId="454A6E1E" w14:textId="77777777" w:rsidR="00E841B0" w:rsidRDefault="00E841B0" w:rsidP="00E841B0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Zero-width negative lookahead</w:t>
            </w:r>
          </w:p>
        </w:tc>
      </w:tr>
      <w:tr w:rsidR="00E841B0" w14:paraId="709AB16B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7065F7BE" w14:textId="77777777" w:rsidR="00E841B0" w:rsidRDefault="00E841B0" w:rsidP="00D420FE">
            <w:pPr>
              <w:pStyle w:val="a8"/>
              <w:spacing w:after="0"/>
            </w:pPr>
            <w:r>
              <w:t>(?&lt;=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14:paraId="12DE2E16" w14:textId="77777777" w:rsidR="00E841B0" w:rsidRDefault="00E841B0" w:rsidP="00D420FE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Zero-width positive lookbehind</w:t>
            </w:r>
          </w:p>
        </w:tc>
      </w:tr>
      <w:tr w:rsidR="00E841B0" w14:paraId="66C79C11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7995553F" w14:textId="77777777" w:rsidR="00E841B0" w:rsidRDefault="00E841B0" w:rsidP="00D420FE">
            <w:pPr>
              <w:pStyle w:val="a8"/>
              <w:spacing w:after="0"/>
            </w:pPr>
            <w:r>
              <w:t>(?&lt;!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14:paraId="70F449FE" w14:textId="77777777" w:rsidR="00E841B0" w:rsidRDefault="00E841B0" w:rsidP="00E841B0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Zero-width negative lookbehind</w:t>
            </w:r>
          </w:p>
        </w:tc>
      </w:tr>
      <w:tr w:rsidR="00E841B0" w14:paraId="40EA72B8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12BB2FB1" w14:textId="77777777" w:rsidR="00E841B0" w:rsidRDefault="00E841B0" w:rsidP="00D420FE">
            <w:pPr>
              <w:pStyle w:val="a8"/>
              <w:spacing w:after="0"/>
            </w:pPr>
            <w:r>
              <w:t>(?&gt;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14:paraId="322141EA" w14:textId="77777777" w:rsidR="00E841B0" w:rsidRDefault="00166EA7" w:rsidP="00D420FE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  <w:r w:rsidR="00B11BEB">
              <w:t>-</w:t>
            </w:r>
            <w:r>
              <w:t>backtracking (g</w:t>
            </w:r>
            <w:r w:rsidR="00E841B0">
              <w:t>reedy</w:t>
            </w:r>
            <w:r>
              <w:t>)</w:t>
            </w:r>
          </w:p>
        </w:tc>
      </w:tr>
    </w:tbl>
    <w:p w14:paraId="7D3FC5F8" w14:textId="77777777" w:rsidR="006679A1" w:rsidRPr="009D2F2D" w:rsidRDefault="00A81EC0" w:rsidP="007727B2">
      <w:pPr>
        <w:pStyle w:val="a8"/>
        <w:spacing w:before="20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inline </w:t>
      </w:r>
      <w:r w:rsidR="006679A1"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options</w:t>
      </w:r>
    </w:p>
    <w:tbl>
      <w:tblPr>
        <w:tblStyle w:val="1-40"/>
        <w:tblW w:w="4435" w:type="dxa"/>
        <w:tblLook w:val="04A0" w:firstRow="1" w:lastRow="0" w:firstColumn="1" w:lastColumn="0" w:noHBand="0" w:noVBand="1"/>
      </w:tblPr>
      <w:tblGrid>
        <w:gridCol w:w="1555"/>
        <w:gridCol w:w="2880"/>
      </w:tblGrid>
      <w:tr w:rsidR="006679A1" w14:paraId="6EEB27AB" w14:textId="77777777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29AC617" w14:textId="77777777" w:rsidR="006679A1" w:rsidRDefault="0063319A" w:rsidP="00E37A85">
            <w:pPr>
              <w:pStyle w:val="a8"/>
              <w:spacing w:after="0"/>
            </w:pPr>
            <w:r>
              <w:t>O</w:t>
            </w:r>
            <w:r w:rsidR="006679A1">
              <w:t>ption</w:t>
            </w:r>
          </w:p>
        </w:tc>
        <w:tc>
          <w:tcPr>
            <w:tcW w:w="2880" w:type="dxa"/>
          </w:tcPr>
          <w:p w14:paraId="56AE11BB" w14:textId="77777777" w:rsidR="006679A1" w:rsidRDefault="006679A1" w:rsidP="00E37A85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 on match</w:t>
            </w:r>
          </w:p>
        </w:tc>
      </w:tr>
      <w:tr w:rsidR="006679A1" w14:paraId="11F88422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5DCB2C" w14:textId="77777777" w:rsidR="006679A1" w:rsidRDefault="006679A1" w:rsidP="00E37A85">
            <w:pPr>
              <w:pStyle w:val="a8"/>
              <w:spacing w:after="0"/>
            </w:pPr>
            <w:r>
              <w:t>i</w:t>
            </w:r>
          </w:p>
        </w:tc>
        <w:tc>
          <w:tcPr>
            <w:tcW w:w="2880" w:type="dxa"/>
          </w:tcPr>
          <w:p w14:paraId="7F484127" w14:textId="77777777" w:rsidR="006679A1" w:rsidRDefault="006679A1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Case-insensitive</w:t>
            </w:r>
          </w:p>
        </w:tc>
      </w:tr>
      <w:tr w:rsidR="006679A1" w14:paraId="06C07668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F1D5B6" w14:textId="77777777" w:rsidR="006679A1" w:rsidRDefault="006679A1" w:rsidP="00E37A85">
            <w:pPr>
              <w:pStyle w:val="a8"/>
              <w:spacing w:after="0"/>
            </w:pPr>
            <w:r>
              <w:t>m</w:t>
            </w:r>
          </w:p>
        </w:tc>
        <w:tc>
          <w:tcPr>
            <w:tcW w:w="2880" w:type="dxa"/>
          </w:tcPr>
          <w:p w14:paraId="29A053ED" w14:textId="77777777" w:rsidR="006679A1" w:rsidRDefault="006679A1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Multiline mode</w:t>
            </w:r>
          </w:p>
        </w:tc>
      </w:tr>
      <w:tr w:rsidR="00125C6A" w14:paraId="31C68CF4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8B15F3" w14:textId="77777777" w:rsidR="00125C6A" w:rsidRDefault="00125C6A" w:rsidP="00C84533">
            <w:pPr>
              <w:pStyle w:val="a8"/>
              <w:spacing w:after="0"/>
            </w:pPr>
            <w:r>
              <w:t>n</w:t>
            </w:r>
          </w:p>
        </w:tc>
        <w:tc>
          <w:tcPr>
            <w:tcW w:w="2880" w:type="dxa"/>
          </w:tcPr>
          <w:p w14:paraId="12D5DE87" w14:textId="77777777" w:rsidR="00125C6A" w:rsidRDefault="00125C6A" w:rsidP="00C84533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Explicit (named)</w:t>
            </w:r>
          </w:p>
        </w:tc>
      </w:tr>
      <w:tr w:rsidR="006679A1" w14:paraId="4B9965B8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1A310D" w14:textId="77777777" w:rsidR="006679A1" w:rsidRDefault="006679A1" w:rsidP="00E37A85">
            <w:pPr>
              <w:pStyle w:val="a8"/>
              <w:spacing w:after="0"/>
            </w:pPr>
            <w:r>
              <w:t>s</w:t>
            </w:r>
          </w:p>
        </w:tc>
        <w:tc>
          <w:tcPr>
            <w:tcW w:w="2880" w:type="dxa"/>
          </w:tcPr>
          <w:p w14:paraId="6CD89357" w14:textId="77777777" w:rsidR="006679A1" w:rsidRDefault="006679A1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Single-line mode</w:t>
            </w:r>
          </w:p>
        </w:tc>
      </w:tr>
      <w:tr w:rsidR="006679A1" w14:paraId="65133386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E01A16" w14:textId="77777777" w:rsidR="006679A1" w:rsidRDefault="006679A1" w:rsidP="00E37A85">
            <w:pPr>
              <w:pStyle w:val="a8"/>
              <w:spacing w:after="0"/>
            </w:pPr>
            <w:r>
              <w:t>x</w:t>
            </w:r>
          </w:p>
        </w:tc>
        <w:tc>
          <w:tcPr>
            <w:tcW w:w="2880" w:type="dxa"/>
          </w:tcPr>
          <w:p w14:paraId="6E559A74" w14:textId="77777777" w:rsidR="006679A1" w:rsidRDefault="006679A1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Ignore white space</w:t>
            </w:r>
          </w:p>
        </w:tc>
      </w:tr>
    </w:tbl>
    <w:p w14:paraId="2CAC7E5D" w14:textId="77777777" w:rsidR="00125C6A" w:rsidRPr="00125C6A" w:rsidRDefault="00125C6A" w:rsidP="00125C6A">
      <w:pPr>
        <w:pStyle w:val="a8"/>
        <w:spacing w:after="80" w:line="240" w:lineRule="auto"/>
        <w:rPr>
          <w:rFonts w:cstheme="minorHAnsi"/>
          <w:b/>
          <w:caps/>
          <w:color w:val="618889" w:themeColor="accent3" w:themeShade="BF"/>
          <w:spacing w:val="0"/>
          <w:sz w:val="18"/>
          <w:szCs w:val="1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tbl>
      <w:tblPr>
        <w:tblStyle w:val="1-40"/>
        <w:tblW w:w="4435" w:type="dxa"/>
        <w:tblLook w:val="04A0" w:firstRow="1" w:lastRow="0" w:firstColumn="1" w:lastColumn="0" w:noHBand="0" w:noVBand="1"/>
      </w:tblPr>
      <w:tblGrid>
        <w:gridCol w:w="1555"/>
        <w:gridCol w:w="2880"/>
      </w:tblGrid>
      <w:tr w:rsidR="00125C6A" w14:paraId="0F276734" w14:textId="77777777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7871BA" w14:textId="77777777" w:rsidR="00125C6A" w:rsidRDefault="00125C6A" w:rsidP="007F6B17">
            <w:pPr>
              <w:pStyle w:val="a8"/>
              <w:spacing w:after="0"/>
            </w:pPr>
            <w:r>
              <w:t>Use</w:t>
            </w:r>
          </w:p>
        </w:tc>
        <w:tc>
          <w:tcPr>
            <w:tcW w:w="2880" w:type="dxa"/>
          </w:tcPr>
          <w:p w14:paraId="57AFD266" w14:textId="77777777" w:rsidR="00125C6A" w:rsidRDefault="00125C6A" w:rsidP="007F6B17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</w:tr>
      <w:tr w:rsidR="00125C6A" w14:paraId="711C74BC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AEE8B0" w14:textId="77777777" w:rsidR="00125C6A" w:rsidRDefault="00125C6A" w:rsidP="007F6B17">
            <w:pPr>
              <w:pStyle w:val="a8"/>
              <w:spacing w:after="0"/>
            </w:pPr>
            <w:r>
              <w:t>(?imnsx-imnsx)</w:t>
            </w:r>
          </w:p>
        </w:tc>
        <w:tc>
          <w:tcPr>
            <w:tcW w:w="2880" w:type="dxa"/>
          </w:tcPr>
          <w:p w14:paraId="5221ADFC" w14:textId="77777777" w:rsidR="00125C6A" w:rsidRDefault="00125C6A" w:rsidP="007F6B17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or disable the specified options</w:t>
            </w:r>
          </w:p>
        </w:tc>
      </w:tr>
      <w:tr w:rsidR="00125C6A" w14:paraId="3742FF26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B7487B" w14:textId="77777777" w:rsidR="00125C6A" w:rsidRDefault="00125C6A" w:rsidP="007F6B17">
            <w:pPr>
              <w:pStyle w:val="a8"/>
              <w:spacing w:after="0"/>
            </w:pPr>
            <w:r>
              <w:t>(?imnsx-imnsx: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14:paraId="71647E02" w14:textId="77777777" w:rsidR="00125C6A" w:rsidRDefault="00B11BEB" w:rsidP="007F6B17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Set</w:t>
            </w:r>
            <w:r w:rsidR="00125C6A">
              <w:t xml:space="preserve"> or disable the specified options within the expression</w:t>
            </w:r>
          </w:p>
        </w:tc>
      </w:tr>
    </w:tbl>
    <w:p w14:paraId="2043285A" w14:textId="77777777" w:rsidR="00750BEE" w:rsidRPr="00263F5E" w:rsidRDefault="00DC2400" w:rsidP="001C5D93">
      <w:pPr>
        <w:pStyle w:val="a4"/>
        <w:spacing w:before="160" w:line="240" w:lineRule="auto"/>
        <w:rPr>
          <w:sz w:val="20"/>
          <w:szCs w:val="20"/>
        </w:rPr>
      </w:pPr>
      <w:r>
        <w:rPr>
          <w:sz w:val="20"/>
          <w:szCs w:val="20"/>
        </w:rPr>
        <w:t>June</w:t>
      </w:r>
      <w:r w:rsidR="00750BEE" w:rsidRPr="00263F5E">
        <w:rPr>
          <w:sz w:val="20"/>
          <w:szCs w:val="20"/>
        </w:rPr>
        <w:t xml:space="preserve"> 2014</w:t>
      </w:r>
      <w:r w:rsidR="00750BEE" w:rsidRPr="00263F5E">
        <w:rPr>
          <w:sz w:val="20"/>
          <w:szCs w:val="20"/>
        </w:rPr>
        <w:br/>
      </w:r>
      <w:r w:rsidR="00750BEE" w:rsidRPr="00263F5E">
        <w:rPr>
          <w:sz w:val="20"/>
          <w:szCs w:val="20"/>
        </w:rPr>
        <w:sym w:font="Symbol" w:char="F0D3"/>
      </w:r>
      <w:r w:rsidR="00AD0E15">
        <w:rPr>
          <w:sz w:val="20"/>
          <w:szCs w:val="20"/>
        </w:rPr>
        <w:t xml:space="preserve"> 2014 </w:t>
      </w:r>
      <w:r w:rsidR="00750BEE" w:rsidRPr="00263F5E">
        <w:rPr>
          <w:sz w:val="20"/>
          <w:szCs w:val="20"/>
        </w:rPr>
        <w:t>Microsoft. All rights reserved</w:t>
      </w:r>
      <w:r w:rsidR="00AD0E15">
        <w:rPr>
          <w:sz w:val="20"/>
          <w:szCs w:val="20"/>
        </w:rPr>
        <w:t>.</w:t>
      </w:r>
    </w:p>
    <w:p w14:paraId="4B6FCC7A" w14:textId="77777777" w:rsidR="00263F5E" w:rsidRPr="009D2F2D" w:rsidRDefault="00263F5E" w:rsidP="0097105F">
      <w:pPr>
        <w:pStyle w:val="a8"/>
        <w:spacing w:before="40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backreferences</w:t>
      </w:r>
    </w:p>
    <w:tbl>
      <w:tblPr>
        <w:tblStyle w:val="1-30"/>
        <w:tblW w:w="4450" w:type="dxa"/>
        <w:tblLook w:val="04A0" w:firstRow="1" w:lastRow="0" w:firstColumn="1" w:lastColumn="0" w:noHBand="0" w:noVBand="1"/>
      </w:tblPr>
      <w:tblGrid>
        <w:gridCol w:w="1584"/>
        <w:gridCol w:w="2866"/>
      </w:tblGrid>
      <w:tr w:rsidR="00263F5E" w14:paraId="714B1B68" w14:textId="77777777" w:rsidTr="001C5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1B043E9D" w14:textId="77777777" w:rsidR="00263F5E" w:rsidRDefault="0063319A" w:rsidP="00E37A85">
            <w:pPr>
              <w:pStyle w:val="a8"/>
              <w:spacing w:after="0"/>
            </w:pPr>
            <w:r>
              <w:t>Use</w:t>
            </w:r>
          </w:p>
        </w:tc>
        <w:tc>
          <w:tcPr>
            <w:tcW w:w="2866" w:type="dxa"/>
          </w:tcPr>
          <w:p w14:paraId="0CE2BBCB" w14:textId="77777777" w:rsidR="00263F5E" w:rsidRDefault="0063319A" w:rsidP="00E37A85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match</w:t>
            </w:r>
          </w:p>
        </w:tc>
      </w:tr>
      <w:tr w:rsidR="00263F5E" w14:paraId="5938EE24" w14:textId="77777777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69675B9E" w14:textId="77777777" w:rsidR="00263F5E" w:rsidRDefault="00263F5E" w:rsidP="00E37A85">
            <w:pPr>
              <w:pStyle w:val="a8"/>
              <w:spacing w:after="0"/>
            </w:pPr>
            <w:r>
              <w:t>\</w:t>
            </w:r>
            <w:r w:rsidRPr="004522AE">
              <w:rPr>
                <w:b w:val="0"/>
                <w:i/>
              </w:rPr>
              <w:t>n</w:t>
            </w:r>
          </w:p>
        </w:tc>
        <w:tc>
          <w:tcPr>
            <w:tcW w:w="2866" w:type="dxa"/>
          </w:tcPr>
          <w:p w14:paraId="3D329989" w14:textId="77777777" w:rsidR="00263F5E" w:rsidRDefault="00263F5E" w:rsidP="00E37A85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Indexed group</w:t>
            </w:r>
          </w:p>
        </w:tc>
      </w:tr>
      <w:tr w:rsidR="00263F5E" w14:paraId="32D885BC" w14:textId="77777777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7814BEF4" w14:textId="77777777" w:rsidR="00263F5E" w:rsidRDefault="00263F5E" w:rsidP="00E37A85">
            <w:pPr>
              <w:pStyle w:val="a8"/>
              <w:spacing w:after="0"/>
            </w:pPr>
            <w:r>
              <w:t>\k&lt;</w:t>
            </w:r>
            <w:r w:rsidRPr="004522AE">
              <w:rPr>
                <w:b w:val="0"/>
                <w:i/>
              </w:rPr>
              <w:t>name</w:t>
            </w:r>
            <w:r>
              <w:t>&gt;</w:t>
            </w:r>
          </w:p>
        </w:tc>
        <w:tc>
          <w:tcPr>
            <w:tcW w:w="2866" w:type="dxa"/>
          </w:tcPr>
          <w:p w14:paraId="4EEE9BB6" w14:textId="77777777" w:rsidR="00263F5E" w:rsidRDefault="00263F5E" w:rsidP="00E37A85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Named group</w:t>
            </w:r>
          </w:p>
        </w:tc>
      </w:tr>
    </w:tbl>
    <w:p w14:paraId="378F575D" w14:textId="77777777" w:rsidR="004522AE" w:rsidRPr="009D2F2D" w:rsidRDefault="009102F2" w:rsidP="007727B2">
      <w:pPr>
        <w:pStyle w:val="a8"/>
        <w:spacing w:before="200" w:after="80" w:line="240" w:lineRule="auto"/>
      </w:pPr>
      <w:r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alternation</w:t>
      </w:r>
    </w:p>
    <w:tbl>
      <w:tblPr>
        <w:tblStyle w:val="1-50"/>
        <w:tblW w:w="4450" w:type="dxa"/>
        <w:tblLook w:val="04A0" w:firstRow="1" w:lastRow="0" w:firstColumn="1" w:lastColumn="0" w:noHBand="0" w:noVBand="1"/>
      </w:tblPr>
      <w:tblGrid>
        <w:gridCol w:w="1584"/>
        <w:gridCol w:w="2866"/>
      </w:tblGrid>
      <w:tr w:rsidR="004522AE" w14:paraId="67CB37E4" w14:textId="77777777" w:rsidTr="001C5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11174B00" w14:textId="77777777" w:rsidR="004522AE" w:rsidRDefault="0063319A" w:rsidP="00D420FE">
            <w:pPr>
              <w:pStyle w:val="a8"/>
              <w:spacing w:after="0"/>
            </w:pPr>
            <w:r>
              <w:t>Use</w:t>
            </w:r>
          </w:p>
        </w:tc>
        <w:tc>
          <w:tcPr>
            <w:tcW w:w="2866" w:type="dxa"/>
          </w:tcPr>
          <w:p w14:paraId="45A50C07" w14:textId="77777777" w:rsidR="004522AE" w:rsidRDefault="0063319A" w:rsidP="00D420FE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match</w:t>
            </w:r>
          </w:p>
        </w:tc>
      </w:tr>
      <w:tr w:rsidR="003B1EBD" w14:paraId="2A0C3B34" w14:textId="77777777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7A2C0D60" w14:textId="77777777" w:rsidR="004522AE" w:rsidRDefault="003B1EBD" w:rsidP="00D420FE">
            <w:pPr>
              <w:pStyle w:val="a8"/>
              <w:spacing w:after="0"/>
            </w:pPr>
            <w:r w:rsidRPr="003B1EBD">
              <w:rPr>
                <w:b w:val="0"/>
                <w:i/>
              </w:rPr>
              <w:t>a</w:t>
            </w:r>
            <w:r>
              <w:t xml:space="preserve"> |</w:t>
            </w:r>
            <w:r w:rsidRPr="003B1EBD">
              <w:rPr>
                <w:b w:val="0"/>
                <w:i/>
              </w:rPr>
              <w:t>b</w:t>
            </w:r>
          </w:p>
        </w:tc>
        <w:tc>
          <w:tcPr>
            <w:tcW w:w="2866" w:type="dxa"/>
          </w:tcPr>
          <w:p w14:paraId="070A1D21" w14:textId="77777777" w:rsidR="004522AE" w:rsidRDefault="003B1EBD" w:rsidP="00D420FE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Either </w:t>
            </w:r>
            <w:r w:rsidRPr="003B1EBD">
              <w:rPr>
                <w:i/>
              </w:rPr>
              <w:t>a</w:t>
            </w:r>
            <w:r>
              <w:t xml:space="preserve"> or </w:t>
            </w:r>
            <w:r w:rsidRPr="003B1EBD">
              <w:rPr>
                <w:i/>
              </w:rPr>
              <w:t>b</w:t>
            </w:r>
          </w:p>
        </w:tc>
      </w:tr>
      <w:tr w:rsidR="003B1EBD" w14:paraId="3D795E65" w14:textId="77777777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324806EB" w14:textId="77777777" w:rsidR="003B1EBD" w:rsidRPr="003B1EBD" w:rsidRDefault="003B1EBD" w:rsidP="00D420FE">
            <w:pPr>
              <w:pStyle w:val="a8"/>
              <w:spacing w:after="0"/>
              <w:rPr>
                <w:b w:val="0"/>
              </w:rPr>
            </w:pPr>
            <w:r>
              <w:t>(?(</w:t>
            </w:r>
            <w:r w:rsidRPr="003B1EBD">
              <w:rPr>
                <w:b w:val="0"/>
                <w:i/>
              </w:rPr>
              <w:t>exp</w:t>
            </w:r>
            <w:r>
              <w:t xml:space="preserve">) </w:t>
            </w:r>
            <w:r w:rsidR="006B6156">
              <w:br/>
            </w:r>
            <w:r w:rsidRPr="003B1EBD">
              <w:rPr>
                <w:b w:val="0"/>
                <w:i/>
              </w:rPr>
              <w:t>yes</w:t>
            </w:r>
            <w:r>
              <w:rPr>
                <w:b w:val="0"/>
              </w:rPr>
              <w:t xml:space="preserve"> | </w:t>
            </w:r>
            <w:r w:rsidRPr="003B1EBD">
              <w:rPr>
                <w:b w:val="0"/>
                <w:i/>
              </w:rPr>
              <w:t>no</w:t>
            </w:r>
            <w:r w:rsidR="00E25B0F" w:rsidRPr="00E25B0F">
              <w:t>)</w:t>
            </w:r>
          </w:p>
        </w:tc>
        <w:tc>
          <w:tcPr>
            <w:tcW w:w="2866" w:type="dxa"/>
          </w:tcPr>
          <w:p w14:paraId="103E34B9" w14:textId="77777777" w:rsidR="003B1EBD" w:rsidRDefault="003B1EBD" w:rsidP="00D420FE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420FE">
              <w:rPr>
                <w:i/>
              </w:rPr>
              <w:t>yes</w:t>
            </w:r>
            <w:r>
              <w:t xml:space="preserve"> if </w:t>
            </w:r>
            <w:r w:rsidRPr="003B1EBD">
              <w:rPr>
                <w:i/>
              </w:rPr>
              <w:t>exp</w:t>
            </w:r>
            <w:r>
              <w:t xml:space="preserve"> is matched</w:t>
            </w:r>
            <w:r>
              <w:br/>
            </w:r>
            <w:r w:rsidRPr="00D420FE">
              <w:rPr>
                <w:i/>
              </w:rPr>
              <w:t>no</w:t>
            </w:r>
            <w:r>
              <w:t xml:space="preserve"> if </w:t>
            </w:r>
            <w:r w:rsidRPr="003B1EBD">
              <w:rPr>
                <w:i/>
              </w:rPr>
              <w:t>exp</w:t>
            </w:r>
            <w:r>
              <w:t xml:space="preserve"> isn't matched</w:t>
            </w:r>
          </w:p>
        </w:tc>
      </w:tr>
      <w:tr w:rsidR="004522AE" w14:paraId="605EDC1F" w14:textId="77777777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74272394" w14:textId="77777777" w:rsidR="004522AE" w:rsidRDefault="003B1EBD" w:rsidP="00D420FE">
            <w:pPr>
              <w:pStyle w:val="a8"/>
              <w:spacing w:after="0"/>
            </w:pPr>
            <w:r>
              <w:t>(?(</w:t>
            </w:r>
            <w:r>
              <w:rPr>
                <w:b w:val="0"/>
                <w:i/>
              </w:rPr>
              <w:t>name</w:t>
            </w:r>
            <w:r>
              <w:t xml:space="preserve">) </w:t>
            </w:r>
            <w:r w:rsidR="001C5D93">
              <w:br/>
            </w:r>
            <w:r w:rsidRPr="003B1EBD">
              <w:rPr>
                <w:b w:val="0"/>
                <w:i/>
              </w:rPr>
              <w:t>yes</w:t>
            </w:r>
            <w:r>
              <w:rPr>
                <w:b w:val="0"/>
              </w:rPr>
              <w:t xml:space="preserve"> | </w:t>
            </w:r>
            <w:r w:rsidRPr="003B1EBD">
              <w:rPr>
                <w:b w:val="0"/>
                <w:i/>
              </w:rPr>
              <w:t>no</w:t>
            </w:r>
            <w:r w:rsidR="00E25B0F" w:rsidRPr="00E25B0F">
              <w:t>)</w:t>
            </w:r>
          </w:p>
        </w:tc>
        <w:tc>
          <w:tcPr>
            <w:tcW w:w="2866" w:type="dxa"/>
          </w:tcPr>
          <w:p w14:paraId="1C8CCB45" w14:textId="77777777" w:rsidR="004522AE" w:rsidRDefault="00D420FE" w:rsidP="00D420FE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20FE">
              <w:rPr>
                <w:i/>
              </w:rPr>
              <w:t>yes</w:t>
            </w:r>
            <w:r>
              <w:t xml:space="preserve"> if </w:t>
            </w:r>
            <w:r>
              <w:rPr>
                <w:i/>
              </w:rPr>
              <w:t>name</w:t>
            </w:r>
            <w:r>
              <w:t xml:space="preserve"> is matched</w:t>
            </w:r>
            <w:r>
              <w:br/>
            </w:r>
            <w:r w:rsidRPr="00D420FE">
              <w:rPr>
                <w:i/>
              </w:rPr>
              <w:t>no</w:t>
            </w:r>
            <w:r>
              <w:t xml:space="preserve"> if </w:t>
            </w:r>
            <w:r>
              <w:rPr>
                <w:i/>
              </w:rPr>
              <w:t>name</w:t>
            </w:r>
            <w:r>
              <w:t xml:space="preserve"> isn't matched</w:t>
            </w:r>
          </w:p>
        </w:tc>
      </w:tr>
    </w:tbl>
    <w:p w14:paraId="322F8B19" w14:textId="77777777" w:rsidR="00D420FE" w:rsidRPr="009D2F2D" w:rsidRDefault="009102F2" w:rsidP="006679A1">
      <w:pPr>
        <w:pStyle w:val="a8"/>
        <w:spacing w:before="200" w:after="80" w:line="240" w:lineRule="auto"/>
        <w:rPr>
          <w:rFonts w:cstheme="minorHAnsi"/>
          <w:b/>
          <w:caps/>
          <w:color w:val="8FB08C" w:themeColor="accent5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substitution</w:t>
      </w:r>
    </w:p>
    <w:tbl>
      <w:tblPr>
        <w:tblStyle w:val="1-40"/>
        <w:tblW w:w="4450" w:type="dxa"/>
        <w:tblLook w:val="04A0" w:firstRow="1" w:lastRow="0" w:firstColumn="1" w:lastColumn="0" w:noHBand="0" w:noVBand="1"/>
      </w:tblPr>
      <w:tblGrid>
        <w:gridCol w:w="1584"/>
        <w:gridCol w:w="2866"/>
      </w:tblGrid>
      <w:tr w:rsidR="00D420FE" w14:paraId="5B7E69B0" w14:textId="77777777" w:rsidTr="001C5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64F7FEE5" w14:textId="77777777" w:rsidR="00D420FE" w:rsidRDefault="0063319A" w:rsidP="00D420FE">
            <w:pPr>
              <w:pStyle w:val="a8"/>
              <w:spacing w:after="0"/>
            </w:pPr>
            <w:r>
              <w:t xml:space="preserve">Use </w:t>
            </w:r>
          </w:p>
        </w:tc>
        <w:tc>
          <w:tcPr>
            <w:tcW w:w="2866" w:type="dxa"/>
          </w:tcPr>
          <w:p w14:paraId="18FA759B" w14:textId="77777777" w:rsidR="00D420FE" w:rsidRDefault="0063319A" w:rsidP="0063319A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s</w:t>
            </w:r>
            <w:r w:rsidR="00D420FE">
              <w:t>ubstitute</w:t>
            </w:r>
          </w:p>
        </w:tc>
      </w:tr>
      <w:tr w:rsidR="00D420FE" w14:paraId="41981FBD" w14:textId="77777777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1BA96F7D" w14:textId="77777777" w:rsidR="00D420FE" w:rsidRPr="00D420FE" w:rsidRDefault="00D420FE" w:rsidP="00D420FE">
            <w:pPr>
              <w:pStyle w:val="a8"/>
              <w:spacing w:after="0"/>
              <w:rPr>
                <w:b w:val="0"/>
                <w:i/>
              </w:rPr>
            </w:pPr>
            <w:r w:rsidRPr="00D420FE">
              <w:t>$</w:t>
            </w:r>
            <w:r>
              <w:rPr>
                <w:b w:val="0"/>
                <w:i/>
              </w:rPr>
              <w:t>n</w:t>
            </w:r>
          </w:p>
        </w:tc>
        <w:tc>
          <w:tcPr>
            <w:tcW w:w="2866" w:type="dxa"/>
          </w:tcPr>
          <w:p w14:paraId="4E26CD20" w14:textId="77777777" w:rsidR="00D420FE" w:rsidRDefault="00D420FE" w:rsidP="00D420FE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Substring matched by </w:t>
            </w:r>
            <w:r w:rsidR="00125C6A">
              <w:t xml:space="preserve">group number </w:t>
            </w:r>
            <w:r w:rsidRPr="00D420FE">
              <w:rPr>
                <w:i/>
              </w:rPr>
              <w:t>n</w:t>
            </w:r>
          </w:p>
        </w:tc>
      </w:tr>
      <w:tr w:rsidR="00D420FE" w14:paraId="5E191F5F" w14:textId="77777777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04066AB5" w14:textId="77777777" w:rsidR="00D420FE" w:rsidRPr="003B1EBD" w:rsidRDefault="00D420FE" w:rsidP="00D420FE">
            <w:pPr>
              <w:pStyle w:val="a8"/>
              <w:spacing w:after="0"/>
              <w:rPr>
                <w:b w:val="0"/>
              </w:rPr>
            </w:pPr>
            <w:r w:rsidRPr="00D420FE">
              <w:t>${</w:t>
            </w:r>
            <w:r>
              <w:rPr>
                <w:b w:val="0"/>
                <w:i/>
              </w:rPr>
              <w:t>name</w:t>
            </w:r>
            <w:r w:rsidRPr="00D420FE">
              <w:t>}</w:t>
            </w:r>
          </w:p>
        </w:tc>
        <w:tc>
          <w:tcPr>
            <w:tcW w:w="2866" w:type="dxa"/>
          </w:tcPr>
          <w:p w14:paraId="05385B74" w14:textId="77777777" w:rsidR="00D420FE" w:rsidRDefault="00D420FE" w:rsidP="00D420FE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420FE">
              <w:t>Substring matched by</w:t>
            </w:r>
            <w:r w:rsidR="00125C6A">
              <w:t xml:space="preserve"> group</w:t>
            </w:r>
            <w:r>
              <w:rPr>
                <w:i/>
              </w:rPr>
              <w:t xml:space="preserve"> name</w:t>
            </w:r>
          </w:p>
        </w:tc>
      </w:tr>
      <w:tr w:rsidR="00D420FE" w14:paraId="00A2747F" w14:textId="77777777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04D55C21" w14:textId="77777777" w:rsidR="00D420FE" w:rsidRDefault="00D420FE" w:rsidP="00D420FE">
            <w:pPr>
              <w:pStyle w:val="a8"/>
              <w:spacing w:after="0"/>
            </w:pPr>
            <w:r>
              <w:t>$$</w:t>
            </w:r>
          </w:p>
        </w:tc>
        <w:tc>
          <w:tcPr>
            <w:tcW w:w="2866" w:type="dxa"/>
          </w:tcPr>
          <w:p w14:paraId="083BFE96" w14:textId="77777777" w:rsidR="00D420FE" w:rsidRPr="00D420FE" w:rsidRDefault="00D420FE" w:rsidP="00D420FE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Literal </w:t>
            </w:r>
            <w:r w:rsidR="00125C6A">
              <w:t>$ character</w:t>
            </w:r>
          </w:p>
        </w:tc>
      </w:tr>
      <w:tr w:rsidR="00D420FE" w14:paraId="10717C68" w14:textId="77777777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735BE1DC" w14:textId="77777777" w:rsidR="00D420FE" w:rsidRDefault="00D420FE" w:rsidP="00D420FE">
            <w:pPr>
              <w:pStyle w:val="a8"/>
              <w:spacing w:after="0"/>
            </w:pPr>
            <w:r>
              <w:t>$&amp;</w:t>
            </w:r>
          </w:p>
        </w:tc>
        <w:tc>
          <w:tcPr>
            <w:tcW w:w="2866" w:type="dxa"/>
          </w:tcPr>
          <w:p w14:paraId="26F497D5" w14:textId="77777777" w:rsidR="00D420FE" w:rsidRPr="00D420FE" w:rsidRDefault="00D420FE" w:rsidP="00D420FE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Copy of whole match</w:t>
            </w:r>
          </w:p>
        </w:tc>
      </w:tr>
      <w:tr w:rsidR="00D420FE" w14:paraId="733B5BD8" w14:textId="77777777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6CBE53D5" w14:textId="77777777" w:rsidR="00D420FE" w:rsidRDefault="00D420FE" w:rsidP="00D420FE">
            <w:pPr>
              <w:pStyle w:val="a8"/>
              <w:spacing w:after="0"/>
            </w:pPr>
            <w:r>
              <w:t>$`</w:t>
            </w:r>
          </w:p>
        </w:tc>
        <w:tc>
          <w:tcPr>
            <w:tcW w:w="2866" w:type="dxa"/>
          </w:tcPr>
          <w:p w14:paraId="5CA2F91B" w14:textId="77777777" w:rsidR="00D420FE" w:rsidRPr="00D420FE" w:rsidRDefault="00D420FE" w:rsidP="00D420FE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before the match</w:t>
            </w:r>
          </w:p>
        </w:tc>
      </w:tr>
      <w:tr w:rsidR="00D420FE" w14:paraId="28C473D4" w14:textId="77777777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473F61E8" w14:textId="77777777" w:rsidR="00D420FE" w:rsidRDefault="00D420FE" w:rsidP="00D420FE">
            <w:pPr>
              <w:pStyle w:val="a8"/>
              <w:spacing w:after="0"/>
            </w:pPr>
            <w:r>
              <w:t>$'</w:t>
            </w:r>
          </w:p>
        </w:tc>
        <w:tc>
          <w:tcPr>
            <w:tcW w:w="2866" w:type="dxa"/>
          </w:tcPr>
          <w:p w14:paraId="659BE59C" w14:textId="77777777" w:rsidR="00D420FE" w:rsidRPr="00D420FE" w:rsidRDefault="00D420FE" w:rsidP="00D420FE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 after the match</w:t>
            </w:r>
          </w:p>
        </w:tc>
      </w:tr>
      <w:tr w:rsidR="00D420FE" w14:paraId="451173AA" w14:textId="77777777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139C63E9" w14:textId="77777777" w:rsidR="00D420FE" w:rsidRDefault="00D420FE" w:rsidP="00D420FE">
            <w:pPr>
              <w:pStyle w:val="a8"/>
              <w:spacing w:after="0"/>
            </w:pPr>
            <w:r>
              <w:t>$+</w:t>
            </w:r>
          </w:p>
        </w:tc>
        <w:tc>
          <w:tcPr>
            <w:tcW w:w="2866" w:type="dxa"/>
          </w:tcPr>
          <w:p w14:paraId="71B19797" w14:textId="77777777" w:rsidR="00D420FE" w:rsidRPr="00D420FE" w:rsidRDefault="00D420FE" w:rsidP="00D420FE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captured group</w:t>
            </w:r>
          </w:p>
        </w:tc>
      </w:tr>
      <w:tr w:rsidR="00D420FE" w14:paraId="49B0B313" w14:textId="77777777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498F2BAE" w14:textId="77777777" w:rsidR="00D420FE" w:rsidRDefault="00D420FE" w:rsidP="00D420FE">
            <w:pPr>
              <w:pStyle w:val="a8"/>
              <w:spacing w:after="0"/>
            </w:pPr>
            <w:r>
              <w:t>$_</w:t>
            </w:r>
          </w:p>
        </w:tc>
        <w:tc>
          <w:tcPr>
            <w:tcW w:w="2866" w:type="dxa"/>
          </w:tcPr>
          <w:p w14:paraId="148B93C5" w14:textId="77777777" w:rsidR="00D420FE" w:rsidRPr="00D420FE" w:rsidRDefault="00D420FE" w:rsidP="00D420FE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Entire input string</w:t>
            </w:r>
          </w:p>
        </w:tc>
      </w:tr>
    </w:tbl>
    <w:p w14:paraId="1AD2B6D2" w14:textId="77777777" w:rsidR="00D420FE" w:rsidRPr="009D2F2D" w:rsidRDefault="009102F2" w:rsidP="006679A1">
      <w:pPr>
        <w:pStyle w:val="a8"/>
        <w:spacing w:before="200" w:after="80" w:line="240" w:lineRule="auto"/>
        <w:rPr>
          <w:rFonts w:cstheme="minorHAnsi"/>
          <w:b/>
          <w:caps/>
          <w:color w:val="8FB08C" w:themeColor="accent5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comments</w:t>
      </w:r>
    </w:p>
    <w:tbl>
      <w:tblPr>
        <w:tblStyle w:val="1-30"/>
        <w:tblW w:w="4450" w:type="dxa"/>
        <w:tblLook w:val="04A0" w:firstRow="1" w:lastRow="0" w:firstColumn="1" w:lastColumn="0" w:noHBand="0" w:noVBand="1"/>
      </w:tblPr>
      <w:tblGrid>
        <w:gridCol w:w="1584"/>
        <w:gridCol w:w="2866"/>
      </w:tblGrid>
      <w:tr w:rsidR="00D420FE" w14:paraId="7C611466" w14:textId="77777777" w:rsidTr="001C5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20BC64BE" w14:textId="77777777" w:rsidR="00D420FE" w:rsidRDefault="0063319A" w:rsidP="00D420FE">
            <w:pPr>
              <w:pStyle w:val="a8"/>
              <w:spacing w:after="0"/>
            </w:pPr>
            <w:r>
              <w:t>Use</w:t>
            </w:r>
          </w:p>
        </w:tc>
        <w:tc>
          <w:tcPr>
            <w:tcW w:w="2866" w:type="dxa"/>
          </w:tcPr>
          <w:p w14:paraId="76718751" w14:textId="77777777" w:rsidR="00D420FE" w:rsidRDefault="0063319A" w:rsidP="00D420FE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</w:tr>
      <w:tr w:rsidR="00D420FE" w14:paraId="17278F8A" w14:textId="77777777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33589580" w14:textId="77777777" w:rsidR="00D420FE" w:rsidRPr="00AF242D" w:rsidRDefault="00D420FE" w:rsidP="00D420FE">
            <w:pPr>
              <w:pStyle w:val="a8"/>
              <w:spacing w:after="0"/>
            </w:pPr>
            <w:r>
              <w:t xml:space="preserve">(?# </w:t>
            </w:r>
            <w:r w:rsidRPr="00D420FE">
              <w:rPr>
                <w:b w:val="0"/>
                <w:i/>
              </w:rPr>
              <w:t>co</w:t>
            </w:r>
            <w:r w:rsidR="007727B2">
              <w:rPr>
                <w:b w:val="0"/>
                <w:i/>
              </w:rPr>
              <w:t>m</w:t>
            </w:r>
            <w:r w:rsidR="001C5D93">
              <w:rPr>
                <w:b w:val="0"/>
                <w:i/>
              </w:rPr>
              <w:t>ment</w:t>
            </w:r>
            <w:r w:rsidR="00AF242D">
              <w:t>)</w:t>
            </w:r>
          </w:p>
        </w:tc>
        <w:tc>
          <w:tcPr>
            <w:tcW w:w="2866" w:type="dxa"/>
          </w:tcPr>
          <w:p w14:paraId="686C207F" w14:textId="77777777" w:rsidR="00D420FE" w:rsidRDefault="000C44B6" w:rsidP="00D420FE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i</w:t>
            </w:r>
            <w:r w:rsidR="00AF242D">
              <w:t>nline comment</w:t>
            </w:r>
          </w:p>
        </w:tc>
      </w:tr>
      <w:tr w:rsidR="00D420FE" w14:paraId="5580CA2F" w14:textId="77777777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63BA6E15" w14:textId="77777777" w:rsidR="00D420FE" w:rsidRDefault="00D420FE" w:rsidP="00D420FE">
            <w:pPr>
              <w:pStyle w:val="a8"/>
              <w:spacing w:after="0"/>
            </w:pPr>
            <w:r>
              <w:t>#</w:t>
            </w:r>
          </w:p>
        </w:tc>
        <w:tc>
          <w:tcPr>
            <w:tcW w:w="2866" w:type="dxa"/>
          </w:tcPr>
          <w:p w14:paraId="021E0A61" w14:textId="77777777" w:rsidR="00D420FE" w:rsidRPr="00D420FE" w:rsidRDefault="000C44B6" w:rsidP="00D420FE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 x</w:t>
            </w:r>
            <w:r w:rsidR="00AF242D">
              <w:t>-mode comment</w:t>
            </w:r>
          </w:p>
        </w:tc>
      </w:tr>
    </w:tbl>
    <w:p w14:paraId="48D94797" w14:textId="77777777" w:rsidR="008032C7" w:rsidRDefault="006679A1" w:rsidP="008032C7">
      <w:pPr>
        <w:pStyle w:val="a8"/>
        <w:spacing w:before="80" w:after="80" w:line="240" w:lineRule="auto"/>
        <w:rPr>
          <w:sz w:val="22"/>
        </w:rPr>
      </w:pPr>
      <w:r>
        <w:rPr>
          <w:sz w:val="22"/>
        </w:rPr>
        <w:t>For detailed information</w:t>
      </w:r>
      <w:r w:rsidR="001C5D93">
        <w:rPr>
          <w:sz w:val="22"/>
        </w:rPr>
        <w:t xml:space="preserve"> and examples</w:t>
      </w:r>
      <w:r>
        <w:rPr>
          <w:sz w:val="22"/>
        </w:rPr>
        <w:t xml:space="preserve">, </w:t>
      </w:r>
      <w:r w:rsidR="008C7B69">
        <w:rPr>
          <w:sz w:val="22"/>
        </w:rPr>
        <w:t>see</w:t>
      </w:r>
      <w:r>
        <w:rPr>
          <w:sz w:val="22"/>
        </w:rPr>
        <w:t xml:space="preserve"> </w:t>
      </w:r>
      <w:r w:rsidRPr="006679A1">
        <w:rPr>
          <w:b/>
          <w:sz w:val="22"/>
        </w:rPr>
        <w:t>http://</w:t>
      </w:r>
      <w:r w:rsidR="008C7B69">
        <w:rPr>
          <w:b/>
          <w:sz w:val="22"/>
        </w:rPr>
        <w:t>aka.ms/regex</w:t>
      </w:r>
    </w:p>
    <w:p w14:paraId="529C4685" w14:textId="77777777" w:rsidR="008032C7" w:rsidRDefault="008032C7" w:rsidP="008B780F">
      <w:pPr>
        <w:pStyle w:val="a8"/>
        <w:spacing w:after="80" w:line="240" w:lineRule="auto"/>
        <w:rPr>
          <w:sz w:val="22"/>
        </w:rPr>
      </w:pPr>
      <w:r>
        <w:rPr>
          <w:sz w:val="22"/>
        </w:rPr>
        <w:t xml:space="preserve">To test your regular expressions, see </w:t>
      </w:r>
      <w:r w:rsidRPr="008032C7">
        <w:rPr>
          <w:b/>
          <w:sz w:val="22"/>
        </w:rPr>
        <w:t>http://regexlib.com/RETester.aspx</w:t>
      </w:r>
    </w:p>
    <w:p w14:paraId="504A2DEA" w14:textId="77777777" w:rsidR="005E6DC5" w:rsidRPr="001C5D93" w:rsidRDefault="005E6DC5" w:rsidP="009102F2">
      <w:pPr>
        <w:pStyle w:val="a8"/>
        <w:spacing w:after="80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1C5D93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supported unicode categories</w:t>
      </w:r>
    </w:p>
    <w:tbl>
      <w:tblPr>
        <w:tblStyle w:val="1-50"/>
        <w:tblW w:w="441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368"/>
        <w:gridCol w:w="3042"/>
      </w:tblGrid>
      <w:tr w:rsidR="00A81EC0" w:rsidRPr="00265CD5" w14:paraId="7A1D1413" w14:textId="77777777" w:rsidTr="0078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8D03C6E" w14:textId="77777777" w:rsidR="00A81EC0" w:rsidRPr="00265CD5" w:rsidRDefault="00A81EC0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265CD5">
              <w:rPr>
                <w:rFonts w:cstheme="minorHAnsi"/>
                <w:sz w:val="20"/>
                <w:szCs w:val="20"/>
              </w:rPr>
              <w:t>Category</w:t>
            </w:r>
          </w:p>
        </w:tc>
        <w:tc>
          <w:tcPr>
            <w:tcW w:w="3042" w:type="dxa"/>
          </w:tcPr>
          <w:p w14:paraId="77AB1A4E" w14:textId="77777777" w:rsidR="00A81EC0" w:rsidRPr="00265CD5" w:rsidRDefault="00A81EC0" w:rsidP="00265CD5">
            <w:pPr>
              <w:pStyle w:val="a4"/>
              <w:spacing w:before="10" w:after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65CD5">
              <w:rPr>
                <w:rFonts w:cstheme="minorHAnsi"/>
                <w:sz w:val="20"/>
                <w:szCs w:val="20"/>
              </w:rPr>
              <w:t>Description</w:t>
            </w:r>
          </w:p>
        </w:tc>
      </w:tr>
      <w:tr w:rsidR="005E6DC5" w:rsidRPr="00265CD5" w14:paraId="4B7FF4D0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489812EA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Lu</w:t>
            </w:r>
          </w:p>
        </w:tc>
        <w:tc>
          <w:tcPr>
            <w:tcW w:w="3042" w:type="dxa"/>
            <w:shd w:val="clear" w:color="auto" w:fill="FFFFFF" w:themeFill="background1"/>
          </w:tcPr>
          <w:p w14:paraId="0D1A7826" w14:textId="77777777"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Letter, u</w:t>
            </w:r>
            <w:r w:rsidR="005E6DC5" w:rsidRPr="00FA1536">
              <w:rPr>
                <w:rFonts w:cstheme="minorHAnsi"/>
                <w:sz w:val="20"/>
                <w:szCs w:val="20"/>
              </w:rPr>
              <w:t>ppercase</w:t>
            </w:r>
          </w:p>
        </w:tc>
      </w:tr>
      <w:tr w:rsidR="005E6DC5" w:rsidRPr="00265CD5" w14:paraId="7B360717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06DFB372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LI</w:t>
            </w:r>
          </w:p>
        </w:tc>
        <w:tc>
          <w:tcPr>
            <w:tcW w:w="3042" w:type="dxa"/>
            <w:shd w:val="clear" w:color="auto" w:fill="FFFFFF" w:themeFill="background1"/>
          </w:tcPr>
          <w:p w14:paraId="4EF3D4C2" w14:textId="77777777" w:rsidR="005E6DC5" w:rsidRPr="00FA1536" w:rsidRDefault="005E6DC5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</w:t>
            </w:r>
            <w:r w:rsidR="00A81EC0" w:rsidRPr="00FA1536">
              <w:rPr>
                <w:rFonts w:cstheme="minorHAnsi"/>
                <w:sz w:val="20"/>
                <w:szCs w:val="20"/>
              </w:rPr>
              <w:t>etter, l</w:t>
            </w:r>
            <w:r w:rsidRPr="00FA1536">
              <w:rPr>
                <w:rFonts w:cstheme="minorHAnsi"/>
                <w:sz w:val="20"/>
                <w:szCs w:val="20"/>
              </w:rPr>
              <w:t>owercase</w:t>
            </w:r>
            <w:r w:rsidR="00A81EC0" w:rsidRPr="00FA153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E6DC5" w:rsidRPr="00265CD5" w14:paraId="2B623291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62BAFDC8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Lt</w:t>
            </w:r>
          </w:p>
        </w:tc>
        <w:tc>
          <w:tcPr>
            <w:tcW w:w="3042" w:type="dxa"/>
            <w:shd w:val="clear" w:color="auto" w:fill="FFFFFF" w:themeFill="background1"/>
          </w:tcPr>
          <w:p w14:paraId="3AA6C862" w14:textId="77777777"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Letter, t</w:t>
            </w:r>
            <w:r w:rsidR="005E6DC5" w:rsidRPr="00FA1536">
              <w:rPr>
                <w:rFonts w:cstheme="minorHAnsi"/>
                <w:sz w:val="20"/>
                <w:szCs w:val="20"/>
              </w:rPr>
              <w:t>itle case</w:t>
            </w:r>
            <w:r w:rsidRPr="00FA153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E6DC5" w:rsidRPr="00265CD5" w14:paraId="23542DDA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713AABC8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Lm</w:t>
            </w:r>
          </w:p>
        </w:tc>
        <w:tc>
          <w:tcPr>
            <w:tcW w:w="3042" w:type="dxa"/>
            <w:shd w:val="clear" w:color="auto" w:fill="FFFFFF" w:themeFill="background1"/>
          </w:tcPr>
          <w:p w14:paraId="72DCFFF4" w14:textId="77777777" w:rsidR="005E6DC5" w:rsidRPr="00FA1536" w:rsidRDefault="00A81EC0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Letter, m</w:t>
            </w:r>
            <w:r w:rsidR="005E6DC5" w:rsidRPr="00FA1536">
              <w:rPr>
                <w:rFonts w:cstheme="minorHAnsi"/>
                <w:sz w:val="20"/>
                <w:szCs w:val="20"/>
              </w:rPr>
              <w:t>odifier</w:t>
            </w:r>
          </w:p>
        </w:tc>
      </w:tr>
      <w:tr w:rsidR="005E6DC5" w:rsidRPr="00265CD5" w14:paraId="10C858A4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6F6FC18F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Lo</w:t>
            </w:r>
          </w:p>
        </w:tc>
        <w:tc>
          <w:tcPr>
            <w:tcW w:w="3042" w:type="dxa"/>
            <w:shd w:val="clear" w:color="auto" w:fill="FFFFFF" w:themeFill="background1"/>
          </w:tcPr>
          <w:p w14:paraId="2D618216" w14:textId="77777777"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Letter, o</w:t>
            </w:r>
            <w:r w:rsidR="005E6DC5" w:rsidRPr="00FA1536">
              <w:rPr>
                <w:rFonts w:cstheme="minorHAnsi"/>
                <w:sz w:val="20"/>
                <w:szCs w:val="20"/>
              </w:rPr>
              <w:t>ther</w:t>
            </w:r>
          </w:p>
        </w:tc>
      </w:tr>
      <w:tr w:rsidR="005E6DC5" w:rsidRPr="00265CD5" w14:paraId="70E66F5E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E8EFE7" w:themeFill="accent5" w:themeFillTint="33"/>
          </w:tcPr>
          <w:p w14:paraId="70FD4C77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3042" w:type="dxa"/>
            <w:shd w:val="clear" w:color="auto" w:fill="E8EFE7" w:themeFill="accent5" w:themeFillTint="33"/>
          </w:tcPr>
          <w:p w14:paraId="406B569C" w14:textId="77777777" w:rsidR="005E6DC5" w:rsidRPr="00FA1536" w:rsidRDefault="00A81EC0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Letter,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  <w:r w:rsidRPr="00FA153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E6DC5" w:rsidRPr="00265CD5" w14:paraId="7E6EB56B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534B5B0A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bCs w:val="0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Mn</w:t>
            </w:r>
          </w:p>
        </w:tc>
        <w:tc>
          <w:tcPr>
            <w:tcW w:w="3042" w:type="dxa"/>
            <w:shd w:val="clear" w:color="auto" w:fill="FFFFFF" w:themeFill="background1"/>
          </w:tcPr>
          <w:p w14:paraId="0CF06C12" w14:textId="77777777"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Mark, n</w:t>
            </w:r>
            <w:r w:rsidR="005E6DC5" w:rsidRPr="00FA1536">
              <w:rPr>
                <w:rFonts w:cstheme="minorHAnsi"/>
                <w:sz w:val="20"/>
                <w:szCs w:val="20"/>
              </w:rPr>
              <w:t>onspacing combining</w:t>
            </w:r>
          </w:p>
        </w:tc>
      </w:tr>
      <w:tr w:rsidR="005E6DC5" w:rsidRPr="00265CD5" w14:paraId="4C6D8A24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7832C3A0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Mc </w:t>
            </w:r>
          </w:p>
        </w:tc>
        <w:tc>
          <w:tcPr>
            <w:tcW w:w="3042" w:type="dxa"/>
            <w:shd w:val="clear" w:color="auto" w:fill="FFFFFF" w:themeFill="background1"/>
          </w:tcPr>
          <w:p w14:paraId="4E87D7C5" w14:textId="77777777" w:rsidR="005E6DC5" w:rsidRPr="00FA1536" w:rsidRDefault="00A81EC0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Mark, s</w:t>
            </w:r>
            <w:r w:rsidR="005E6DC5" w:rsidRPr="00FA1536">
              <w:rPr>
                <w:rFonts w:cstheme="minorHAnsi"/>
                <w:sz w:val="20"/>
                <w:szCs w:val="20"/>
              </w:rPr>
              <w:t>pacing combining</w:t>
            </w:r>
          </w:p>
        </w:tc>
      </w:tr>
      <w:tr w:rsidR="005E6DC5" w:rsidRPr="00265CD5" w14:paraId="5443AA36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21595E4C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Me</w:t>
            </w:r>
          </w:p>
        </w:tc>
        <w:tc>
          <w:tcPr>
            <w:tcW w:w="3042" w:type="dxa"/>
            <w:shd w:val="clear" w:color="auto" w:fill="FFFFFF" w:themeFill="background1"/>
          </w:tcPr>
          <w:p w14:paraId="7C834D91" w14:textId="77777777"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Mark, e</w:t>
            </w:r>
            <w:r w:rsidR="005E6DC5" w:rsidRPr="00FA1536">
              <w:rPr>
                <w:rFonts w:cstheme="minorHAnsi"/>
                <w:sz w:val="20"/>
                <w:szCs w:val="20"/>
              </w:rPr>
              <w:t>nclosing combining</w:t>
            </w:r>
          </w:p>
        </w:tc>
      </w:tr>
      <w:tr w:rsidR="005E6DC5" w:rsidRPr="00265CD5" w14:paraId="6192F09E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E8EFE7" w:themeFill="accent5" w:themeFillTint="33"/>
          </w:tcPr>
          <w:p w14:paraId="42E5C13E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3042" w:type="dxa"/>
            <w:shd w:val="clear" w:color="auto" w:fill="E8EFE7" w:themeFill="accent5" w:themeFillTint="33"/>
          </w:tcPr>
          <w:p w14:paraId="03334962" w14:textId="77777777" w:rsidR="005E6DC5" w:rsidRPr="00FA1536" w:rsidRDefault="00A81EC0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Mark,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  <w:r w:rsidRPr="00FA1536">
              <w:rPr>
                <w:rFonts w:cstheme="minorHAnsi"/>
                <w:sz w:val="20"/>
                <w:szCs w:val="20"/>
              </w:rPr>
              <w:t xml:space="preserve"> diacritic </w:t>
            </w:r>
          </w:p>
        </w:tc>
      </w:tr>
      <w:tr w:rsidR="005E6DC5" w:rsidRPr="00265CD5" w14:paraId="37459367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5D25CA32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bCs w:val="0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Nd</w:t>
            </w:r>
          </w:p>
        </w:tc>
        <w:tc>
          <w:tcPr>
            <w:tcW w:w="3042" w:type="dxa"/>
            <w:shd w:val="clear" w:color="auto" w:fill="FFFFFF" w:themeFill="background1"/>
          </w:tcPr>
          <w:p w14:paraId="0DCAC71E" w14:textId="77777777"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Number, d</w:t>
            </w:r>
            <w:r w:rsidR="005E6DC5" w:rsidRPr="00FA1536">
              <w:rPr>
                <w:rFonts w:cstheme="minorHAnsi"/>
                <w:sz w:val="20"/>
                <w:szCs w:val="20"/>
              </w:rPr>
              <w:t>ecimal digit</w:t>
            </w:r>
          </w:p>
        </w:tc>
      </w:tr>
      <w:tr w:rsidR="005E6DC5" w:rsidRPr="00265CD5" w14:paraId="543FCA17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0334B787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Nl </w:t>
            </w:r>
          </w:p>
        </w:tc>
        <w:tc>
          <w:tcPr>
            <w:tcW w:w="3042" w:type="dxa"/>
            <w:shd w:val="clear" w:color="auto" w:fill="FFFFFF" w:themeFill="background1"/>
          </w:tcPr>
          <w:p w14:paraId="1871791B" w14:textId="77777777" w:rsidR="005E6DC5" w:rsidRPr="00FA1536" w:rsidRDefault="00A81EC0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Number, l</w:t>
            </w:r>
            <w:r w:rsidR="005E6DC5" w:rsidRPr="00FA1536">
              <w:rPr>
                <w:rFonts w:cstheme="minorHAnsi"/>
                <w:sz w:val="20"/>
                <w:szCs w:val="20"/>
              </w:rPr>
              <w:t xml:space="preserve">etterlike </w:t>
            </w:r>
          </w:p>
        </w:tc>
      </w:tr>
      <w:tr w:rsidR="005E6DC5" w:rsidRPr="00265CD5" w14:paraId="429FF077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2E38B790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3042" w:type="dxa"/>
            <w:shd w:val="clear" w:color="auto" w:fill="FFFFFF" w:themeFill="background1"/>
          </w:tcPr>
          <w:p w14:paraId="50E6D5AB" w14:textId="77777777"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Number, o</w:t>
            </w:r>
            <w:r w:rsidR="005E6DC5" w:rsidRPr="00FA1536">
              <w:rPr>
                <w:rFonts w:cstheme="minorHAnsi"/>
                <w:sz w:val="20"/>
                <w:szCs w:val="20"/>
              </w:rPr>
              <w:t>ther</w:t>
            </w:r>
          </w:p>
        </w:tc>
      </w:tr>
      <w:tr w:rsidR="005E6DC5" w:rsidRPr="00265CD5" w14:paraId="39AC9C99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E8EFE7" w:themeFill="accent5" w:themeFillTint="33"/>
          </w:tcPr>
          <w:p w14:paraId="0CD8DBED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N </w:t>
            </w:r>
          </w:p>
        </w:tc>
        <w:tc>
          <w:tcPr>
            <w:tcW w:w="3042" w:type="dxa"/>
            <w:shd w:val="clear" w:color="auto" w:fill="E8EFE7" w:themeFill="accent5" w:themeFillTint="33"/>
          </w:tcPr>
          <w:p w14:paraId="7679CCA4" w14:textId="77777777" w:rsidR="005E6DC5" w:rsidRPr="00FA1536" w:rsidRDefault="00A81EC0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Number,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</w:p>
        </w:tc>
      </w:tr>
      <w:tr w:rsidR="005E6DC5" w:rsidRPr="00265CD5" w14:paraId="43AF207D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2E007E83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bCs w:val="0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Pc</w:t>
            </w:r>
          </w:p>
        </w:tc>
        <w:tc>
          <w:tcPr>
            <w:tcW w:w="3042" w:type="dxa"/>
            <w:shd w:val="clear" w:color="auto" w:fill="FFFFFF" w:themeFill="background1"/>
          </w:tcPr>
          <w:p w14:paraId="640234C4" w14:textId="77777777"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c</w:t>
            </w:r>
            <w:r w:rsidR="005E6DC5" w:rsidRPr="00FA1536">
              <w:rPr>
                <w:rFonts w:cstheme="minorHAnsi"/>
                <w:sz w:val="20"/>
                <w:szCs w:val="20"/>
              </w:rPr>
              <w:t>onnector</w:t>
            </w:r>
          </w:p>
        </w:tc>
      </w:tr>
      <w:tr w:rsidR="005E6DC5" w:rsidRPr="00265CD5" w14:paraId="0310CE25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307E3AB8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Pd </w:t>
            </w:r>
          </w:p>
        </w:tc>
        <w:tc>
          <w:tcPr>
            <w:tcW w:w="3042" w:type="dxa"/>
            <w:shd w:val="clear" w:color="auto" w:fill="FFFFFF" w:themeFill="background1"/>
          </w:tcPr>
          <w:p w14:paraId="759F807A" w14:textId="77777777" w:rsidR="005E6DC5" w:rsidRPr="00FA1536" w:rsidRDefault="00A81EC0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d</w:t>
            </w:r>
            <w:r w:rsidR="005E6DC5" w:rsidRPr="00FA1536">
              <w:rPr>
                <w:rFonts w:cstheme="minorHAnsi"/>
                <w:sz w:val="20"/>
                <w:szCs w:val="20"/>
              </w:rPr>
              <w:t>ash</w:t>
            </w:r>
          </w:p>
        </w:tc>
      </w:tr>
      <w:tr w:rsidR="005E6DC5" w:rsidRPr="00265CD5" w14:paraId="64844035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36C124CE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Ps</w:t>
            </w:r>
          </w:p>
        </w:tc>
        <w:tc>
          <w:tcPr>
            <w:tcW w:w="3042" w:type="dxa"/>
            <w:shd w:val="clear" w:color="auto" w:fill="FFFFFF" w:themeFill="background1"/>
          </w:tcPr>
          <w:p w14:paraId="2AADB1A1" w14:textId="77777777"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o</w:t>
            </w:r>
            <w:r w:rsidR="005E6DC5" w:rsidRPr="00FA1536">
              <w:rPr>
                <w:rFonts w:cstheme="minorHAnsi"/>
                <w:sz w:val="20"/>
                <w:szCs w:val="20"/>
              </w:rPr>
              <w:t>pening mark</w:t>
            </w:r>
          </w:p>
        </w:tc>
      </w:tr>
      <w:tr w:rsidR="005E6DC5" w:rsidRPr="00265CD5" w14:paraId="25667CFB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40A01F79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Pe  </w:t>
            </w:r>
          </w:p>
        </w:tc>
        <w:tc>
          <w:tcPr>
            <w:tcW w:w="3042" w:type="dxa"/>
            <w:shd w:val="clear" w:color="auto" w:fill="FFFFFF" w:themeFill="background1"/>
          </w:tcPr>
          <w:p w14:paraId="59E44636" w14:textId="77777777" w:rsidR="005E6DC5" w:rsidRPr="00FA1536" w:rsidRDefault="00A81EC0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c</w:t>
            </w:r>
            <w:r w:rsidR="005E6DC5" w:rsidRPr="00FA1536">
              <w:rPr>
                <w:rFonts w:cstheme="minorHAnsi"/>
                <w:sz w:val="20"/>
                <w:szCs w:val="20"/>
              </w:rPr>
              <w:t>losing mark</w:t>
            </w:r>
          </w:p>
        </w:tc>
      </w:tr>
      <w:tr w:rsidR="005E6DC5" w:rsidRPr="00265CD5" w14:paraId="48A2F0C6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67D56A38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Pi </w:t>
            </w:r>
          </w:p>
        </w:tc>
        <w:tc>
          <w:tcPr>
            <w:tcW w:w="3042" w:type="dxa"/>
            <w:shd w:val="clear" w:color="auto" w:fill="FFFFFF" w:themeFill="background1"/>
          </w:tcPr>
          <w:p w14:paraId="0158D9AA" w14:textId="77777777"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i</w:t>
            </w:r>
            <w:r w:rsidR="005E6DC5" w:rsidRPr="00FA1536">
              <w:rPr>
                <w:rFonts w:cstheme="minorHAnsi"/>
                <w:sz w:val="20"/>
                <w:szCs w:val="20"/>
              </w:rPr>
              <w:t xml:space="preserve">nitial </w:t>
            </w:r>
            <w:r w:rsidR="00273E11" w:rsidRPr="00FA1536">
              <w:rPr>
                <w:rFonts w:cstheme="minorHAnsi"/>
                <w:sz w:val="20"/>
                <w:szCs w:val="20"/>
              </w:rPr>
              <w:t>quote</w:t>
            </w:r>
            <w:r w:rsidR="005E6DC5" w:rsidRPr="00FA1536">
              <w:rPr>
                <w:rFonts w:cstheme="minorHAnsi"/>
                <w:sz w:val="20"/>
                <w:szCs w:val="20"/>
              </w:rPr>
              <w:t xml:space="preserve"> mark</w:t>
            </w:r>
          </w:p>
        </w:tc>
      </w:tr>
      <w:tr w:rsidR="005E6DC5" w:rsidRPr="00265CD5" w14:paraId="43D1F3BE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2DFBC79B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Pf</w:t>
            </w:r>
          </w:p>
        </w:tc>
        <w:tc>
          <w:tcPr>
            <w:tcW w:w="3042" w:type="dxa"/>
            <w:shd w:val="clear" w:color="auto" w:fill="FFFFFF" w:themeFill="background1"/>
          </w:tcPr>
          <w:p w14:paraId="2F2544ED" w14:textId="77777777" w:rsidR="005E6DC5" w:rsidRPr="00FA1536" w:rsidRDefault="00A81EC0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Puntuation, f</w:t>
            </w:r>
            <w:r w:rsidR="005E6DC5" w:rsidRPr="00FA1536">
              <w:rPr>
                <w:rFonts w:cstheme="minorHAnsi"/>
                <w:sz w:val="20"/>
                <w:szCs w:val="20"/>
              </w:rPr>
              <w:t xml:space="preserve">inal </w:t>
            </w:r>
            <w:r w:rsidR="00273E11" w:rsidRPr="00FA1536">
              <w:rPr>
                <w:rFonts w:cstheme="minorHAnsi"/>
                <w:sz w:val="20"/>
                <w:szCs w:val="20"/>
              </w:rPr>
              <w:t>quote mark</w:t>
            </w:r>
            <w:r w:rsidR="005E6DC5" w:rsidRPr="00FA153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A81EC0" w:rsidRPr="00265CD5" w14:paraId="1EF8D393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688089FA" w14:textId="77777777" w:rsidR="00A81EC0" w:rsidRPr="00FA1536" w:rsidRDefault="00A81EC0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Po</w:t>
            </w:r>
          </w:p>
        </w:tc>
        <w:tc>
          <w:tcPr>
            <w:tcW w:w="3042" w:type="dxa"/>
            <w:shd w:val="clear" w:color="auto" w:fill="FFFFFF" w:themeFill="background1"/>
          </w:tcPr>
          <w:p w14:paraId="263A2060" w14:textId="77777777" w:rsidR="00A81EC0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other</w:t>
            </w:r>
          </w:p>
        </w:tc>
      </w:tr>
      <w:tr w:rsidR="005E6DC5" w:rsidRPr="00265CD5" w14:paraId="49EF4A70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E8EFE7" w:themeFill="accent5" w:themeFillTint="33"/>
          </w:tcPr>
          <w:p w14:paraId="4AD979EE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</w:t>
            </w:r>
          </w:p>
        </w:tc>
        <w:tc>
          <w:tcPr>
            <w:tcW w:w="3042" w:type="dxa"/>
            <w:shd w:val="clear" w:color="auto" w:fill="E8EFE7" w:themeFill="accent5" w:themeFillTint="33"/>
          </w:tcPr>
          <w:p w14:paraId="14277CE6" w14:textId="77777777" w:rsidR="005E6DC5" w:rsidRPr="00FA1536" w:rsidRDefault="00A81EC0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</w:p>
        </w:tc>
      </w:tr>
      <w:tr w:rsidR="005E6DC5" w:rsidRPr="00265CD5" w14:paraId="3CA4B346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7C077E14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Sm</w:t>
            </w:r>
          </w:p>
        </w:tc>
        <w:tc>
          <w:tcPr>
            <w:tcW w:w="3042" w:type="dxa"/>
            <w:shd w:val="clear" w:color="auto" w:fill="FFFFFF" w:themeFill="background1"/>
          </w:tcPr>
          <w:p w14:paraId="467CCBD6" w14:textId="77777777"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Symbol, m</w:t>
            </w:r>
            <w:r w:rsidR="005E6DC5" w:rsidRPr="00FA1536">
              <w:rPr>
                <w:rFonts w:cstheme="minorHAnsi"/>
                <w:sz w:val="20"/>
                <w:szCs w:val="20"/>
              </w:rPr>
              <w:t>ath</w:t>
            </w:r>
          </w:p>
        </w:tc>
      </w:tr>
      <w:tr w:rsidR="005E6DC5" w:rsidRPr="00265CD5" w14:paraId="3E0C5008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157E58CD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Sc</w:t>
            </w:r>
          </w:p>
        </w:tc>
        <w:tc>
          <w:tcPr>
            <w:tcW w:w="3042" w:type="dxa"/>
            <w:shd w:val="clear" w:color="auto" w:fill="FFFFFF" w:themeFill="background1"/>
          </w:tcPr>
          <w:p w14:paraId="2B21782E" w14:textId="77777777" w:rsidR="005E6DC5" w:rsidRPr="00FA1536" w:rsidRDefault="00A81EC0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Symbol, c</w:t>
            </w:r>
            <w:r w:rsidR="005E6DC5" w:rsidRPr="00FA1536">
              <w:rPr>
                <w:rFonts w:cstheme="minorHAnsi"/>
                <w:sz w:val="20"/>
                <w:szCs w:val="20"/>
              </w:rPr>
              <w:t>urrency</w:t>
            </w:r>
          </w:p>
        </w:tc>
      </w:tr>
      <w:tr w:rsidR="005E6DC5" w:rsidRPr="00265CD5" w14:paraId="0350D2DE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79671C25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Sk</w:t>
            </w:r>
          </w:p>
        </w:tc>
        <w:tc>
          <w:tcPr>
            <w:tcW w:w="3042" w:type="dxa"/>
            <w:shd w:val="clear" w:color="auto" w:fill="FFFFFF" w:themeFill="background1"/>
          </w:tcPr>
          <w:p w14:paraId="03AF9E19" w14:textId="77777777"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Symbol, m</w:t>
            </w:r>
            <w:r w:rsidR="005E6DC5" w:rsidRPr="00FA1536">
              <w:rPr>
                <w:rFonts w:cstheme="minorHAnsi"/>
                <w:sz w:val="20"/>
                <w:szCs w:val="20"/>
              </w:rPr>
              <w:t>odifier</w:t>
            </w:r>
          </w:p>
        </w:tc>
      </w:tr>
      <w:tr w:rsidR="005E6DC5" w:rsidRPr="00265CD5" w14:paraId="472675FC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4EB64173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So</w:t>
            </w:r>
          </w:p>
        </w:tc>
        <w:tc>
          <w:tcPr>
            <w:tcW w:w="3042" w:type="dxa"/>
            <w:shd w:val="clear" w:color="auto" w:fill="FFFFFF" w:themeFill="background1"/>
          </w:tcPr>
          <w:p w14:paraId="40F9B877" w14:textId="77777777" w:rsidR="005E6DC5" w:rsidRPr="00FA1536" w:rsidRDefault="00A81EC0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Symbol, o</w:t>
            </w:r>
            <w:r w:rsidR="005E6DC5" w:rsidRPr="00FA1536">
              <w:rPr>
                <w:rFonts w:cstheme="minorHAnsi"/>
                <w:sz w:val="20"/>
                <w:szCs w:val="20"/>
              </w:rPr>
              <w:t>ther</w:t>
            </w:r>
          </w:p>
        </w:tc>
      </w:tr>
      <w:tr w:rsidR="005E6DC5" w:rsidRPr="00265CD5" w14:paraId="0F5280B9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9892CB3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</w:t>
            </w:r>
          </w:p>
        </w:tc>
        <w:tc>
          <w:tcPr>
            <w:tcW w:w="3042" w:type="dxa"/>
          </w:tcPr>
          <w:p w14:paraId="0E8494F0" w14:textId="77777777"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Symbol,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</w:p>
        </w:tc>
      </w:tr>
      <w:tr w:rsidR="005E6DC5" w:rsidRPr="00265CD5" w14:paraId="5233B5F0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6B210243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bCs w:val="0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Zs</w:t>
            </w:r>
          </w:p>
        </w:tc>
        <w:tc>
          <w:tcPr>
            <w:tcW w:w="3042" w:type="dxa"/>
            <w:shd w:val="clear" w:color="auto" w:fill="FFFFFF" w:themeFill="background1"/>
          </w:tcPr>
          <w:p w14:paraId="6C60A1FF" w14:textId="77777777" w:rsidR="005E6DC5" w:rsidRPr="00FA1536" w:rsidRDefault="00A81EC0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Separator, s</w:t>
            </w:r>
            <w:r w:rsidR="005E6DC5" w:rsidRPr="00FA1536">
              <w:rPr>
                <w:rFonts w:cstheme="minorHAnsi"/>
                <w:sz w:val="20"/>
                <w:szCs w:val="20"/>
              </w:rPr>
              <w:t>pace</w:t>
            </w:r>
          </w:p>
        </w:tc>
      </w:tr>
      <w:tr w:rsidR="005E6DC5" w:rsidRPr="00265CD5" w14:paraId="6E83E65D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24D78D3C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Zl</w:t>
            </w:r>
          </w:p>
        </w:tc>
        <w:tc>
          <w:tcPr>
            <w:tcW w:w="3042" w:type="dxa"/>
            <w:shd w:val="clear" w:color="auto" w:fill="FFFFFF" w:themeFill="background1"/>
          </w:tcPr>
          <w:p w14:paraId="7C51F07D" w14:textId="77777777"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Separator, l</w:t>
            </w:r>
            <w:r w:rsidR="005E6DC5" w:rsidRPr="00FA1536">
              <w:rPr>
                <w:rFonts w:cstheme="minorHAnsi"/>
                <w:sz w:val="20"/>
                <w:szCs w:val="20"/>
              </w:rPr>
              <w:t>ine</w:t>
            </w:r>
          </w:p>
        </w:tc>
      </w:tr>
      <w:tr w:rsidR="005E6DC5" w:rsidRPr="00265CD5" w14:paraId="24A5D93C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552980D5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Zp</w:t>
            </w:r>
          </w:p>
        </w:tc>
        <w:tc>
          <w:tcPr>
            <w:tcW w:w="3042" w:type="dxa"/>
            <w:shd w:val="clear" w:color="auto" w:fill="FFFFFF" w:themeFill="background1"/>
          </w:tcPr>
          <w:p w14:paraId="34405FBE" w14:textId="77777777" w:rsidR="005E6DC5" w:rsidRPr="00FA1536" w:rsidRDefault="00A81EC0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Separator, p</w:t>
            </w:r>
            <w:r w:rsidR="005E6DC5" w:rsidRPr="00FA1536">
              <w:rPr>
                <w:rFonts w:cstheme="minorHAnsi"/>
                <w:sz w:val="20"/>
                <w:szCs w:val="20"/>
              </w:rPr>
              <w:t>aragraph</w:t>
            </w:r>
          </w:p>
        </w:tc>
      </w:tr>
      <w:tr w:rsidR="005E6DC5" w:rsidRPr="00265CD5" w14:paraId="52102A0A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8BAB24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Z</w:t>
            </w:r>
          </w:p>
        </w:tc>
        <w:tc>
          <w:tcPr>
            <w:tcW w:w="3042" w:type="dxa"/>
          </w:tcPr>
          <w:p w14:paraId="4E313D79" w14:textId="77777777"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Separator,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</w:p>
        </w:tc>
      </w:tr>
      <w:tr w:rsidR="005E6DC5" w:rsidRPr="00265CD5" w14:paraId="583F41C7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5129AEBA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bCs w:val="0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Cc</w:t>
            </w:r>
          </w:p>
        </w:tc>
        <w:tc>
          <w:tcPr>
            <w:tcW w:w="3042" w:type="dxa"/>
            <w:shd w:val="clear" w:color="auto" w:fill="FFFFFF" w:themeFill="background1"/>
          </w:tcPr>
          <w:p w14:paraId="47210164" w14:textId="77777777" w:rsidR="005E6DC5" w:rsidRPr="00FA1536" w:rsidRDefault="005E6DC5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Control</w:t>
            </w:r>
            <w:r w:rsidR="00273E11" w:rsidRPr="00FA1536">
              <w:rPr>
                <w:rFonts w:cstheme="minorHAnsi"/>
                <w:sz w:val="20"/>
                <w:szCs w:val="20"/>
              </w:rPr>
              <w:t xml:space="preserve"> code</w:t>
            </w:r>
          </w:p>
        </w:tc>
      </w:tr>
      <w:tr w:rsidR="005E6DC5" w:rsidRPr="00265CD5" w14:paraId="22F4EAFB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0DCB5114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Cf</w:t>
            </w:r>
          </w:p>
        </w:tc>
        <w:tc>
          <w:tcPr>
            <w:tcW w:w="3042" w:type="dxa"/>
            <w:shd w:val="clear" w:color="auto" w:fill="FFFFFF" w:themeFill="background1"/>
          </w:tcPr>
          <w:p w14:paraId="4BF22151" w14:textId="77777777" w:rsidR="005E6DC5" w:rsidRPr="00FA1536" w:rsidRDefault="005E6DC5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Format control</w:t>
            </w:r>
            <w:r w:rsidR="00273E11" w:rsidRPr="00FA1536">
              <w:rPr>
                <w:rFonts w:cstheme="minorHAnsi"/>
                <w:sz w:val="20"/>
                <w:szCs w:val="20"/>
              </w:rPr>
              <w:t xml:space="preserve"> character</w:t>
            </w:r>
          </w:p>
        </w:tc>
      </w:tr>
      <w:tr w:rsidR="005E6DC5" w:rsidRPr="00265CD5" w14:paraId="3DB75590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28E76EC2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Cs</w:t>
            </w:r>
          </w:p>
        </w:tc>
        <w:tc>
          <w:tcPr>
            <w:tcW w:w="3042" w:type="dxa"/>
            <w:shd w:val="clear" w:color="auto" w:fill="FFFFFF" w:themeFill="background1"/>
          </w:tcPr>
          <w:p w14:paraId="5190DE92" w14:textId="77777777" w:rsidR="005E6DC5" w:rsidRPr="00FA1536" w:rsidRDefault="005E6DC5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Surrogate code point</w:t>
            </w:r>
          </w:p>
        </w:tc>
      </w:tr>
      <w:tr w:rsidR="005E6DC5" w:rsidRPr="00265CD5" w14:paraId="41E19961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3D5A5CF0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Co</w:t>
            </w:r>
          </w:p>
        </w:tc>
        <w:tc>
          <w:tcPr>
            <w:tcW w:w="3042" w:type="dxa"/>
            <w:shd w:val="clear" w:color="auto" w:fill="FFFFFF" w:themeFill="background1"/>
          </w:tcPr>
          <w:p w14:paraId="4EAC450B" w14:textId="77777777" w:rsidR="005E6DC5" w:rsidRPr="00FA1536" w:rsidRDefault="00273E11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Private-</w:t>
            </w:r>
            <w:r w:rsidR="005E6DC5" w:rsidRPr="00FA1536">
              <w:rPr>
                <w:rFonts w:cstheme="minorHAnsi"/>
                <w:sz w:val="20"/>
                <w:szCs w:val="20"/>
              </w:rPr>
              <w:t>use</w:t>
            </w:r>
            <w:r w:rsidRPr="00FA1536">
              <w:rPr>
                <w:rFonts w:cstheme="minorHAnsi"/>
                <w:sz w:val="20"/>
                <w:szCs w:val="20"/>
              </w:rPr>
              <w:t xml:space="preserve"> character</w:t>
            </w:r>
          </w:p>
        </w:tc>
      </w:tr>
      <w:tr w:rsidR="005E6DC5" w:rsidRPr="00265CD5" w14:paraId="3919F6E5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06C5E4AD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Cn</w:t>
            </w:r>
          </w:p>
        </w:tc>
        <w:tc>
          <w:tcPr>
            <w:tcW w:w="3042" w:type="dxa"/>
            <w:shd w:val="clear" w:color="auto" w:fill="FFFFFF" w:themeFill="background1"/>
          </w:tcPr>
          <w:p w14:paraId="70E26A6E" w14:textId="77777777" w:rsidR="005E6DC5" w:rsidRPr="00FA1536" w:rsidRDefault="005E6DC5" w:rsidP="00265CD5">
            <w:pPr>
              <w:pStyle w:val="a4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Unassigned</w:t>
            </w:r>
          </w:p>
        </w:tc>
      </w:tr>
      <w:tr w:rsidR="005E6DC5" w:rsidRPr="00265CD5" w14:paraId="53807288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4218FA0" w14:textId="77777777" w:rsidR="005E6DC5" w:rsidRPr="00FA1536" w:rsidRDefault="005E6DC5" w:rsidP="00265CD5">
            <w:pPr>
              <w:pStyle w:val="a4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3042" w:type="dxa"/>
          </w:tcPr>
          <w:p w14:paraId="068FBE34" w14:textId="77777777" w:rsidR="005E6DC5" w:rsidRPr="00FA1536" w:rsidRDefault="00A81EC0" w:rsidP="00265CD5">
            <w:pPr>
              <w:pStyle w:val="a4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Control characters,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</w:p>
        </w:tc>
      </w:tr>
    </w:tbl>
    <w:p w14:paraId="01B6BA9B" w14:textId="77777777" w:rsidR="00265CD5" w:rsidRDefault="00265CD5" w:rsidP="005E6DC5">
      <w:pPr>
        <w:pStyle w:val="a8"/>
        <w:spacing w:before="80" w:after="0" w:line="240" w:lineRule="auto"/>
        <w:rPr>
          <w:sz w:val="22"/>
        </w:rPr>
      </w:pPr>
      <w:r>
        <w:rPr>
          <w:rFonts w:eastAsia="Times New Roman" w:cstheme="minorHAnsi"/>
          <w:sz w:val="22"/>
        </w:rPr>
        <w:t>For</w:t>
      </w:r>
      <w:r w:rsidR="00731F1A">
        <w:rPr>
          <w:rFonts w:eastAsia="Times New Roman" w:cstheme="minorHAnsi"/>
          <w:sz w:val="22"/>
        </w:rPr>
        <w:t xml:space="preserve"> named character set blocks (e.g., Cyrillic),</w:t>
      </w:r>
      <w:r>
        <w:rPr>
          <w:rFonts w:eastAsia="Times New Roman" w:cstheme="minorHAnsi"/>
          <w:sz w:val="22"/>
        </w:rPr>
        <w:t xml:space="preserve"> </w:t>
      </w:r>
      <w:r w:rsidR="00731F1A">
        <w:rPr>
          <w:rFonts w:eastAsia="Times New Roman" w:cstheme="minorHAnsi"/>
          <w:sz w:val="22"/>
        </w:rPr>
        <w:t>s</w:t>
      </w:r>
      <w:r>
        <w:rPr>
          <w:sz w:val="22"/>
        </w:rPr>
        <w:t xml:space="preserve">earch for "supported named blocks" in the </w:t>
      </w:r>
      <w:proofErr w:type="gramStart"/>
      <w:r>
        <w:rPr>
          <w:sz w:val="22"/>
        </w:rPr>
        <w:t>MSDN  Library</w:t>
      </w:r>
      <w:proofErr w:type="gramEnd"/>
      <w:r>
        <w:rPr>
          <w:sz w:val="22"/>
        </w:rPr>
        <w:t>.</w:t>
      </w:r>
    </w:p>
    <w:p w14:paraId="5A216EB3" w14:textId="77777777" w:rsidR="00F60925" w:rsidRDefault="00265CD5" w:rsidP="00A33EA6">
      <w:pPr>
        <w:pStyle w:val="a8"/>
        <w:spacing w:before="80" w:after="0" w:line="240" w:lineRule="auto"/>
        <w:ind w:left="-216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eastAsia="Times New Roman" w:cstheme="minorHAnsi"/>
          <w:sz w:val="22"/>
        </w:rPr>
        <w:t xml:space="preserve"> </w:t>
      </w:r>
      <w:r w:rsidR="00FA1536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regular expression</w:t>
      </w:r>
      <w:r w:rsidR="00F60925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operations</w:t>
      </w:r>
    </w:p>
    <w:p w14:paraId="4FA0B12E" w14:textId="77777777" w:rsidR="00F60925" w:rsidRDefault="00F60925" w:rsidP="00A33EA6">
      <w:pPr>
        <w:pStyle w:val="a8"/>
        <w:spacing w:after="80" w:line="240" w:lineRule="auto"/>
        <w:ind w:left="-144"/>
        <w:rPr>
          <w:rFonts w:eastAsia="Times New Roman" w:cstheme="minorHAnsi"/>
          <w:sz w:val="22"/>
        </w:rPr>
      </w:pPr>
      <w:r>
        <w:rPr>
          <w:rFonts w:eastAsia="Times New Roman" w:cstheme="minorHAnsi"/>
          <w:sz w:val="22"/>
        </w:rPr>
        <w:t xml:space="preserve">Class: System.Text.RegularExpressions.Regex </w:t>
      </w:r>
    </w:p>
    <w:p w14:paraId="62BA0E9F" w14:textId="77777777" w:rsidR="00F60925" w:rsidRPr="00E4472C" w:rsidRDefault="00A33EA6" w:rsidP="00516D4D">
      <w:pPr>
        <w:pStyle w:val="a8"/>
        <w:spacing w:before="120" w:after="40" w:line="240" w:lineRule="auto"/>
        <w:ind w:left="-144"/>
        <w:rPr>
          <w:rFonts w:eastAsia="Times New Roman" w:cstheme="minorHAnsi"/>
          <w:b/>
          <w:color w:val="435D40" w:themeColor="accent5" w:themeShade="80"/>
          <w:szCs w:val="24"/>
        </w:rPr>
      </w:pPr>
      <w:r>
        <w:rPr>
          <w:rFonts w:eastAsia="Times New Roman" w:cstheme="minorHAnsi"/>
          <w:b/>
          <w:color w:val="435D40" w:themeColor="accent5" w:themeShade="80"/>
          <w:szCs w:val="24"/>
        </w:rPr>
        <w:t>Pattern matching</w:t>
      </w:r>
      <w:r w:rsidR="00516D4D">
        <w:rPr>
          <w:rFonts w:eastAsia="Times New Roman" w:cstheme="minorHAnsi"/>
          <w:b/>
          <w:color w:val="435D40" w:themeColor="accent5" w:themeShade="80"/>
          <w:szCs w:val="24"/>
        </w:rPr>
        <w:t xml:space="preserve"> with </w:t>
      </w:r>
      <w:r w:rsidR="00F60925">
        <w:rPr>
          <w:rFonts w:eastAsia="Times New Roman" w:cstheme="minorHAnsi"/>
          <w:b/>
          <w:color w:val="435D40" w:themeColor="accent5" w:themeShade="80"/>
          <w:szCs w:val="24"/>
        </w:rPr>
        <w:t>Regex object</w:t>
      </w:r>
      <w:r>
        <w:rPr>
          <w:rFonts w:eastAsia="Times New Roman" w:cstheme="minorHAnsi"/>
          <w:b/>
          <w:color w:val="435D40" w:themeColor="accent5" w:themeShade="80"/>
          <w:szCs w:val="24"/>
        </w:rPr>
        <w:t>s</w:t>
      </w:r>
      <w:r w:rsidR="00516D4D">
        <w:rPr>
          <w:rFonts w:eastAsia="Times New Roman" w:cstheme="minorHAnsi"/>
          <w:b/>
          <w:color w:val="435D40" w:themeColor="accent5" w:themeShade="80"/>
          <w:szCs w:val="24"/>
        </w:rPr>
        <w:t xml:space="preserve"> </w:t>
      </w:r>
    </w:p>
    <w:tbl>
      <w:tblPr>
        <w:tblStyle w:val="1-30"/>
        <w:tblW w:w="4594" w:type="dxa"/>
        <w:tblLook w:val="04A0" w:firstRow="1" w:lastRow="0" w:firstColumn="1" w:lastColumn="0" w:noHBand="0" w:noVBand="1"/>
      </w:tblPr>
      <w:tblGrid>
        <w:gridCol w:w="1728"/>
        <w:gridCol w:w="2866"/>
      </w:tblGrid>
      <w:tr w:rsidR="00F60925" w14:paraId="454575AB" w14:textId="77777777" w:rsidTr="007F6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6CFCC98" w14:textId="77777777" w:rsidR="00F60925" w:rsidRDefault="00F60925" w:rsidP="007F6B17">
            <w:pPr>
              <w:pStyle w:val="a8"/>
              <w:spacing w:after="0"/>
              <w:ind w:left="-72"/>
            </w:pPr>
            <w:r>
              <w:t>To initialize with</w:t>
            </w:r>
          </w:p>
        </w:tc>
        <w:tc>
          <w:tcPr>
            <w:tcW w:w="2866" w:type="dxa"/>
          </w:tcPr>
          <w:p w14:paraId="3CE8AD19" w14:textId="77777777" w:rsidR="00F60925" w:rsidRDefault="00F60925" w:rsidP="00FA1536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constructor</w:t>
            </w:r>
          </w:p>
        </w:tc>
      </w:tr>
      <w:tr w:rsidR="00F60925" w14:paraId="0BF47F5A" w14:textId="77777777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4BFF5F1" w14:textId="77777777" w:rsidR="00F60925" w:rsidRPr="00F00705" w:rsidRDefault="00F60925" w:rsidP="007F6B17">
            <w:pPr>
              <w:pStyle w:val="a8"/>
              <w:spacing w:after="0"/>
              <w:rPr>
                <w:b w:val="0"/>
              </w:rPr>
            </w:pPr>
            <w:r>
              <w:rPr>
                <w:b w:val="0"/>
              </w:rPr>
              <w:t>Regular exp</w:t>
            </w:r>
          </w:p>
        </w:tc>
        <w:tc>
          <w:tcPr>
            <w:tcW w:w="2866" w:type="dxa"/>
          </w:tcPr>
          <w:p w14:paraId="234AE9B5" w14:textId="77777777" w:rsidR="00F60925" w:rsidRDefault="00F60925" w:rsidP="007F6B17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Regex(String)</w:t>
            </w:r>
          </w:p>
        </w:tc>
      </w:tr>
      <w:tr w:rsidR="00F60925" w14:paraId="25D47004" w14:textId="77777777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DC654D2" w14:textId="77777777" w:rsidR="00F60925" w:rsidRPr="00F00705" w:rsidRDefault="00F60925" w:rsidP="007F6B17">
            <w:pPr>
              <w:pStyle w:val="a8"/>
              <w:spacing w:after="0"/>
              <w:rPr>
                <w:b w:val="0"/>
              </w:rPr>
            </w:pPr>
            <w:r>
              <w:rPr>
                <w:b w:val="0"/>
              </w:rPr>
              <w:t>+ options</w:t>
            </w:r>
          </w:p>
        </w:tc>
        <w:tc>
          <w:tcPr>
            <w:tcW w:w="2866" w:type="dxa"/>
          </w:tcPr>
          <w:p w14:paraId="7CB0CDCF" w14:textId="77777777" w:rsidR="00F60925" w:rsidRDefault="00F60925" w:rsidP="007F6B17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Regex(String, RegexOptions)</w:t>
            </w:r>
          </w:p>
        </w:tc>
      </w:tr>
      <w:tr w:rsidR="00F60925" w14:paraId="0E036E93" w14:textId="77777777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1DA1FFE" w14:textId="77777777" w:rsidR="00F60925" w:rsidRDefault="00F60925" w:rsidP="007F6B17">
            <w:pPr>
              <w:pStyle w:val="a8"/>
              <w:spacing w:after="0"/>
              <w:rPr>
                <w:b w:val="0"/>
              </w:rPr>
            </w:pPr>
            <w:r>
              <w:rPr>
                <w:b w:val="0"/>
              </w:rPr>
              <w:t>+ time</w:t>
            </w:r>
            <w:r w:rsidR="003C0902">
              <w:rPr>
                <w:b w:val="0"/>
              </w:rPr>
              <w:t>-</w:t>
            </w:r>
            <w:r>
              <w:rPr>
                <w:b w:val="0"/>
              </w:rPr>
              <w:t>out</w:t>
            </w:r>
          </w:p>
        </w:tc>
        <w:tc>
          <w:tcPr>
            <w:tcW w:w="2866" w:type="dxa"/>
          </w:tcPr>
          <w:p w14:paraId="080A4B9D" w14:textId="77777777" w:rsidR="00F60925" w:rsidRDefault="00F60925" w:rsidP="007F6B17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Regex(String, RegexOptions,</w:t>
            </w:r>
            <w:r>
              <w:br/>
              <w:t xml:space="preserve">             TimeSpan)</w:t>
            </w:r>
          </w:p>
        </w:tc>
      </w:tr>
    </w:tbl>
    <w:p w14:paraId="34B5BB25" w14:textId="77777777" w:rsidR="00516D4D" w:rsidRDefault="00A33EA6" w:rsidP="005D6543">
      <w:pPr>
        <w:pStyle w:val="a8"/>
        <w:spacing w:before="160" w:after="40" w:line="240" w:lineRule="auto"/>
        <w:ind w:left="-144"/>
        <w:rPr>
          <w:rFonts w:eastAsia="Times New Roman" w:cstheme="minorHAnsi"/>
          <w:b/>
          <w:color w:val="435D40" w:themeColor="accent5" w:themeShade="80"/>
          <w:szCs w:val="24"/>
        </w:rPr>
      </w:pPr>
      <w:r>
        <w:rPr>
          <w:rFonts w:eastAsia="Times New Roman" w:cstheme="minorHAnsi"/>
          <w:b/>
          <w:color w:val="435D40" w:themeColor="accent5" w:themeShade="80"/>
          <w:szCs w:val="24"/>
        </w:rPr>
        <w:t>Pattern matching with</w:t>
      </w:r>
      <w:r w:rsidR="00516D4D">
        <w:rPr>
          <w:rFonts w:eastAsia="Times New Roman" w:cstheme="minorHAnsi"/>
          <w:b/>
          <w:color w:val="435D40" w:themeColor="accent5" w:themeShade="80"/>
          <w:szCs w:val="24"/>
        </w:rPr>
        <w:t xml:space="preserve"> static methods </w:t>
      </w:r>
    </w:p>
    <w:p w14:paraId="3AD947B1" w14:textId="77777777" w:rsidR="00516D4D" w:rsidRDefault="00FA1536" w:rsidP="00516D4D">
      <w:pPr>
        <w:pStyle w:val="a8"/>
        <w:spacing w:after="40" w:line="240" w:lineRule="auto"/>
        <w:ind w:left="-144"/>
        <w:rPr>
          <w:rFonts w:eastAsia="Times New Roman" w:cstheme="minorHAnsi"/>
          <w:b/>
          <w:color w:val="435D40" w:themeColor="accent5" w:themeShade="80"/>
          <w:szCs w:val="24"/>
        </w:rPr>
      </w:pPr>
      <w:r>
        <w:rPr>
          <w:rFonts w:eastAsia="Times New Roman" w:cstheme="minorHAnsi"/>
          <w:sz w:val="22"/>
        </w:rPr>
        <w:t xml:space="preserve">Use an overload of </w:t>
      </w:r>
      <w:proofErr w:type="gramStart"/>
      <w:r w:rsidR="003C0902">
        <w:rPr>
          <w:rFonts w:eastAsia="Times New Roman" w:cstheme="minorHAnsi"/>
          <w:sz w:val="22"/>
        </w:rPr>
        <w:t xml:space="preserve">a </w:t>
      </w:r>
      <w:r>
        <w:rPr>
          <w:rFonts w:eastAsia="Times New Roman" w:cstheme="minorHAnsi"/>
          <w:sz w:val="22"/>
        </w:rPr>
        <w:t xml:space="preserve"> method</w:t>
      </w:r>
      <w:proofErr w:type="gramEnd"/>
      <w:r>
        <w:rPr>
          <w:rFonts w:eastAsia="Times New Roman" w:cstheme="minorHAnsi"/>
          <w:sz w:val="22"/>
        </w:rPr>
        <w:t xml:space="preserve"> below to supply</w:t>
      </w:r>
      <w:r w:rsidR="00516D4D">
        <w:rPr>
          <w:rFonts w:eastAsia="Times New Roman" w:cstheme="minorHAnsi"/>
          <w:sz w:val="22"/>
        </w:rPr>
        <w:t xml:space="preserve"> the regular expression and the text you want to search.</w:t>
      </w:r>
    </w:p>
    <w:p w14:paraId="3CA0358E" w14:textId="77777777" w:rsidR="00F60925" w:rsidRPr="00E4472C" w:rsidRDefault="00F60925" w:rsidP="005D6543">
      <w:pPr>
        <w:pStyle w:val="a8"/>
        <w:spacing w:before="160" w:after="40" w:line="240" w:lineRule="auto"/>
        <w:ind w:left="-144"/>
        <w:rPr>
          <w:rFonts w:eastAsia="Times New Roman" w:cstheme="minorHAnsi"/>
          <w:b/>
          <w:color w:val="435D40" w:themeColor="accent5" w:themeShade="80"/>
          <w:szCs w:val="24"/>
        </w:rPr>
      </w:pPr>
      <w:r>
        <w:rPr>
          <w:rFonts w:eastAsia="Times New Roman" w:cstheme="minorHAnsi"/>
          <w:b/>
          <w:color w:val="435D40" w:themeColor="accent5" w:themeShade="80"/>
          <w:szCs w:val="24"/>
        </w:rPr>
        <w:t>Finding</w:t>
      </w:r>
      <w:r w:rsidR="009102F2">
        <w:rPr>
          <w:rFonts w:eastAsia="Times New Roman" w:cstheme="minorHAnsi"/>
          <w:b/>
          <w:color w:val="435D40" w:themeColor="accent5" w:themeShade="80"/>
          <w:szCs w:val="24"/>
        </w:rPr>
        <w:t xml:space="preserve"> and replacing matched patterns</w:t>
      </w:r>
    </w:p>
    <w:tbl>
      <w:tblPr>
        <w:tblStyle w:val="1-50"/>
        <w:tblW w:w="4594" w:type="dxa"/>
        <w:tblLook w:val="04A0" w:firstRow="1" w:lastRow="0" w:firstColumn="1" w:lastColumn="0" w:noHBand="0" w:noVBand="1"/>
      </w:tblPr>
      <w:tblGrid>
        <w:gridCol w:w="1728"/>
        <w:gridCol w:w="2866"/>
      </w:tblGrid>
      <w:tr w:rsidR="00F60925" w14:paraId="301DBF7D" w14:textId="77777777" w:rsidTr="007F6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93363C5" w14:textId="77777777" w:rsidR="00F60925" w:rsidRDefault="00F60925" w:rsidP="007F6B17">
            <w:pPr>
              <w:pStyle w:val="a8"/>
              <w:spacing w:after="0"/>
            </w:pPr>
            <w:r>
              <w:t>To</w:t>
            </w:r>
          </w:p>
        </w:tc>
        <w:tc>
          <w:tcPr>
            <w:tcW w:w="2866" w:type="dxa"/>
          </w:tcPr>
          <w:p w14:paraId="73877EF0" w14:textId="77777777" w:rsidR="00F60925" w:rsidRDefault="00F60925" w:rsidP="007F6B17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  <w:r w:rsidR="00516D4D">
              <w:t xml:space="preserve"> method</w:t>
            </w:r>
          </w:p>
        </w:tc>
      </w:tr>
      <w:tr w:rsidR="00F60925" w14:paraId="16C33E20" w14:textId="77777777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047F375" w14:textId="77777777" w:rsidR="00F60925" w:rsidRDefault="00483C57" w:rsidP="007F6B17">
            <w:pPr>
              <w:pStyle w:val="a8"/>
              <w:spacing w:after="0"/>
            </w:pPr>
            <w:r>
              <w:rPr>
                <w:b w:val="0"/>
              </w:rPr>
              <w:t xml:space="preserve">Validate </w:t>
            </w:r>
            <w:r w:rsidR="00F60925">
              <w:rPr>
                <w:b w:val="0"/>
              </w:rPr>
              <w:t>match</w:t>
            </w:r>
          </w:p>
        </w:tc>
        <w:tc>
          <w:tcPr>
            <w:tcW w:w="2866" w:type="dxa"/>
          </w:tcPr>
          <w:p w14:paraId="63538932" w14:textId="77777777" w:rsidR="00F60925" w:rsidRDefault="00516D4D" w:rsidP="007F6B17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Regex.</w:t>
            </w:r>
            <w:r w:rsidR="00F60925">
              <w:t>IsMatch</w:t>
            </w:r>
          </w:p>
        </w:tc>
      </w:tr>
      <w:tr w:rsidR="00F60925" w14:paraId="110A7941" w14:textId="77777777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B331642" w14:textId="77777777" w:rsidR="00F60925" w:rsidRPr="003B1EBD" w:rsidRDefault="00F60925" w:rsidP="007F6B17">
            <w:pPr>
              <w:pStyle w:val="a8"/>
              <w:spacing w:after="0"/>
              <w:rPr>
                <w:b w:val="0"/>
              </w:rPr>
            </w:pPr>
            <w:r>
              <w:rPr>
                <w:b w:val="0"/>
              </w:rPr>
              <w:t>Retrieve</w:t>
            </w:r>
            <w:r w:rsidR="00483C57">
              <w:rPr>
                <w:b w:val="0"/>
              </w:rPr>
              <w:t xml:space="preserve"> </w:t>
            </w:r>
            <w:r>
              <w:rPr>
                <w:b w:val="0"/>
              </w:rPr>
              <w:t>single match</w:t>
            </w:r>
          </w:p>
        </w:tc>
        <w:tc>
          <w:tcPr>
            <w:tcW w:w="2866" w:type="dxa"/>
          </w:tcPr>
          <w:p w14:paraId="51E9CA80" w14:textId="77777777" w:rsidR="00F60925" w:rsidRDefault="00516D4D" w:rsidP="003C0902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Regex.</w:t>
            </w:r>
            <w:r w:rsidR="00F60925">
              <w:t xml:space="preserve">Match (first) </w:t>
            </w:r>
            <w:r w:rsidR="00F60925">
              <w:br/>
            </w:r>
            <w:r>
              <w:t>Match.</w:t>
            </w:r>
            <w:r w:rsidR="00F60925">
              <w:t>NextMatch (</w:t>
            </w:r>
            <w:r w:rsidR="003C0902">
              <w:t>next</w:t>
            </w:r>
            <w:r w:rsidR="00F60925">
              <w:t>)</w:t>
            </w:r>
          </w:p>
        </w:tc>
      </w:tr>
      <w:tr w:rsidR="00F60925" w14:paraId="187C9FA7" w14:textId="77777777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9DA638A" w14:textId="77777777" w:rsidR="00F60925" w:rsidRDefault="00F60925" w:rsidP="007F6B17">
            <w:pPr>
              <w:pStyle w:val="a8"/>
              <w:spacing w:after="0"/>
            </w:pPr>
            <w:r>
              <w:rPr>
                <w:b w:val="0"/>
              </w:rPr>
              <w:t>Retrieve all matches</w:t>
            </w:r>
          </w:p>
        </w:tc>
        <w:tc>
          <w:tcPr>
            <w:tcW w:w="2866" w:type="dxa"/>
          </w:tcPr>
          <w:p w14:paraId="2A29966D" w14:textId="77777777" w:rsidR="00F60925" w:rsidRDefault="00516D4D" w:rsidP="007F6B17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Regex.</w:t>
            </w:r>
            <w:r w:rsidR="00F60925">
              <w:t>Matches</w:t>
            </w:r>
          </w:p>
        </w:tc>
      </w:tr>
      <w:tr w:rsidR="00F60925" w14:paraId="0C92797C" w14:textId="77777777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0058B29" w14:textId="77777777" w:rsidR="00F60925" w:rsidRDefault="00F60925" w:rsidP="007F6B17">
            <w:pPr>
              <w:pStyle w:val="a8"/>
              <w:spacing w:after="0"/>
              <w:rPr>
                <w:b w:val="0"/>
              </w:rPr>
            </w:pPr>
            <w:r>
              <w:rPr>
                <w:b w:val="0"/>
              </w:rPr>
              <w:t>Replace match</w:t>
            </w:r>
          </w:p>
        </w:tc>
        <w:tc>
          <w:tcPr>
            <w:tcW w:w="2866" w:type="dxa"/>
          </w:tcPr>
          <w:p w14:paraId="6FB84DED" w14:textId="77777777" w:rsidR="00F60925" w:rsidRDefault="00516D4D" w:rsidP="007F6B17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Regex.</w:t>
            </w:r>
            <w:r w:rsidR="00F60925">
              <w:t>Replace</w:t>
            </w:r>
          </w:p>
        </w:tc>
      </w:tr>
      <w:tr w:rsidR="00F60925" w14:paraId="6059CB6D" w14:textId="77777777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A4B392D" w14:textId="77777777" w:rsidR="00F60925" w:rsidRDefault="00F60925" w:rsidP="007F6B17">
            <w:pPr>
              <w:pStyle w:val="a8"/>
              <w:spacing w:after="0"/>
              <w:rPr>
                <w:b w:val="0"/>
              </w:rPr>
            </w:pPr>
            <w:r>
              <w:rPr>
                <w:b w:val="0"/>
              </w:rPr>
              <w:t>Divide text</w:t>
            </w:r>
          </w:p>
        </w:tc>
        <w:tc>
          <w:tcPr>
            <w:tcW w:w="2866" w:type="dxa"/>
          </w:tcPr>
          <w:p w14:paraId="62DD56DA" w14:textId="77777777" w:rsidR="00F60925" w:rsidRDefault="00516D4D" w:rsidP="007F6B17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Regex.</w:t>
            </w:r>
            <w:r w:rsidR="00F60925">
              <w:t>Split</w:t>
            </w:r>
          </w:p>
        </w:tc>
      </w:tr>
      <w:tr w:rsidR="00F60925" w14:paraId="0B16413F" w14:textId="77777777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FDDF374" w14:textId="77777777" w:rsidR="00F60925" w:rsidRDefault="00F60925" w:rsidP="007F6B17">
            <w:pPr>
              <w:pStyle w:val="a8"/>
              <w:spacing w:after="0"/>
              <w:rPr>
                <w:b w:val="0"/>
              </w:rPr>
            </w:pPr>
            <w:r>
              <w:rPr>
                <w:b w:val="0"/>
              </w:rPr>
              <w:t xml:space="preserve">Handle char escapes </w:t>
            </w:r>
          </w:p>
        </w:tc>
        <w:tc>
          <w:tcPr>
            <w:tcW w:w="2866" w:type="dxa"/>
          </w:tcPr>
          <w:p w14:paraId="30D1A7B2" w14:textId="77777777" w:rsidR="00516D4D" w:rsidRDefault="00516D4D" w:rsidP="007F6B17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Regex.Escape</w:t>
            </w:r>
          </w:p>
          <w:p w14:paraId="761B298F" w14:textId="77777777" w:rsidR="00F60925" w:rsidRDefault="00516D4D" w:rsidP="007F6B17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Regex.</w:t>
            </w:r>
            <w:r w:rsidR="00F60925">
              <w:t>Unescape</w:t>
            </w:r>
          </w:p>
        </w:tc>
      </w:tr>
    </w:tbl>
    <w:p w14:paraId="6FD1CFBF" w14:textId="77777777" w:rsidR="00F60925" w:rsidRDefault="00F60925" w:rsidP="005D6543">
      <w:pPr>
        <w:pStyle w:val="a8"/>
        <w:spacing w:before="160" w:after="40" w:line="240" w:lineRule="auto"/>
        <w:ind w:left="-144"/>
        <w:rPr>
          <w:rFonts w:eastAsia="Times New Roman" w:cstheme="minorHAnsi"/>
          <w:sz w:val="22"/>
        </w:rPr>
      </w:pPr>
      <w:r>
        <w:rPr>
          <w:rFonts w:eastAsia="Times New Roman" w:cstheme="minorHAnsi"/>
          <w:b/>
          <w:color w:val="435D40" w:themeColor="accent5" w:themeShade="80"/>
          <w:szCs w:val="24"/>
        </w:rPr>
        <w:t xml:space="preserve">Getting info about </w:t>
      </w:r>
      <w:r w:rsidR="003C0902">
        <w:rPr>
          <w:rFonts w:eastAsia="Times New Roman" w:cstheme="minorHAnsi"/>
          <w:b/>
          <w:color w:val="435D40" w:themeColor="accent5" w:themeShade="80"/>
          <w:szCs w:val="24"/>
        </w:rPr>
        <w:t>regular expression</w:t>
      </w:r>
      <w:r w:rsidR="00516D4D">
        <w:rPr>
          <w:rFonts w:eastAsia="Times New Roman" w:cstheme="minorHAnsi"/>
          <w:b/>
          <w:color w:val="435D40" w:themeColor="accent5" w:themeShade="80"/>
          <w:szCs w:val="24"/>
        </w:rPr>
        <w:t xml:space="preserve"> pattern</w:t>
      </w:r>
      <w:r w:rsidR="003C0902">
        <w:rPr>
          <w:rFonts w:eastAsia="Times New Roman" w:cstheme="minorHAnsi"/>
          <w:b/>
          <w:color w:val="435D40" w:themeColor="accent5" w:themeShade="80"/>
          <w:szCs w:val="24"/>
        </w:rPr>
        <w:t>s</w:t>
      </w:r>
    </w:p>
    <w:tbl>
      <w:tblPr>
        <w:tblStyle w:val="1-40"/>
        <w:tblW w:w="4695" w:type="dxa"/>
        <w:tblLook w:val="04A0" w:firstRow="1" w:lastRow="0" w:firstColumn="1" w:lastColumn="0" w:noHBand="0" w:noVBand="1"/>
      </w:tblPr>
      <w:tblGrid>
        <w:gridCol w:w="1728"/>
        <w:gridCol w:w="2967"/>
      </w:tblGrid>
      <w:tr w:rsidR="00F60925" w14:paraId="193F9117" w14:textId="77777777" w:rsidTr="007F6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F1BC5A0" w14:textId="77777777" w:rsidR="00F60925" w:rsidRDefault="00F60925" w:rsidP="007F6B17">
            <w:pPr>
              <w:pStyle w:val="a8"/>
              <w:spacing w:after="0"/>
              <w:ind w:left="-72"/>
            </w:pPr>
            <w:r>
              <w:t>To get</w:t>
            </w:r>
          </w:p>
        </w:tc>
        <w:tc>
          <w:tcPr>
            <w:tcW w:w="2967" w:type="dxa"/>
          </w:tcPr>
          <w:p w14:paraId="4779730D" w14:textId="77777777" w:rsidR="00F60925" w:rsidRDefault="00F60925" w:rsidP="007F6B17">
            <w:pPr>
              <w:pStyle w:val="a8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  <w:r w:rsidR="00516D4D">
              <w:t xml:space="preserve"> Regex API</w:t>
            </w:r>
          </w:p>
        </w:tc>
      </w:tr>
      <w:tr w:rsidR="00F60925" w14:paraId="728D46B8" w14:textId="77777777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6ADF141" w14:textId="77777777" w:rsidR="00F60925" w:rsidRPr="00F00705" w:rsidRDefault="00F60925" w:rsidP="007F6B17">
            <w:pPr>
              <w:pStyle w:val="a8"/>
              <w:spacing w:after="0"/>
              <w:rPr>
                <w:b w:val="0"/>
              </w:rPr>
            </w:pPr>
            <w:r>
              <w:rPr>
                <w:b w:val="0"/>
              </w:rPr>
              <w:t>Group names</w:t>
            </w:r>
          </w:p>
        </w:tc>
        <w:tc>
          <w:tcPr>
            <w:tcW w:w="2967" w:type="dxa"/>
          </w:tcPr>
          <w:p w14:paraId="4A0D128B" w14:textId="77777777" w:rsidR="00F60925" w:rsidRDefault="00F60925" w:rsidP="007F6B17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GetGroupNames</w:t>
            </w:r>
            <w:r>
              <w:br/>
              <w:t>GetGroupNameFromNumber</w:t>
            </w:r>
          </w:p>
        </w:tc>
      </w:tr>
      <w:tr w:rsidR="00F60925" w14:paraId="123841B1" w14:textId="77777777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0DEF416" w14:textId="77777777" w:rsidR="00F60925" w:rsidRPr="00F00705" w:rsidRDefault="00F60925" w:rsidP="007F6B17">
            <w:pPr>
              <w:pStyle w:val="a8"/>
              <w:spacing w:after="0"/>
              <w:rPr>
                <w:b w:val="0"/>
              </w:rPr>
            </w:pPr>
            <w:r>
              <w:rPr>
                <w:b w:val="0"/>
              </w:rPr>
              <w:t>Group numbers</w:t>
            </w:r>
          </w:p>
        </w:tc>
        <w:tc>
          <w:tcPr>
            <w:tcW w:w="2967" w:type="dxa"/>
          </w:tcPr>
          <w:p w14:paraId="7446B18D" w14:textId="77777777" w:rsidR="00F60925" w:rsidRDefault="00F60925" w:rsidP="007F6B17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GetGroupNumbers</w:t>
            </w:r>
          </w:p>
          <w:p w14:paraId="57166BF4" w14:textId="77777777" w:rsidR="00F60925" w:rsidRDefault="00F60925" w:rsidP="007F6B17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GetGroupNumberFromName</w:t>
            </w:r>
          </w:p>
        </w:tc>
      </w:tr>
      <w:tr w:rsidR="00F60925" w14:paraId="280F2DEB" w14:textId="77777777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33CD2CF" w14:textId="77777777" w:rsidR="00F60925" w:rsidRDefault="00A33EA6" w:rsidP="007F6B17">
            <w:pPr>
              <w:pStyle w:val="a8"/>
              <w:spacing w:after="0"/>
              <w:rPr>
                <w:b w:val="0"/>
              </w:rPr>
            </w:pPr>
            <w:r>
              <w:rPr>
                <w:b w:val="0"/>
              </w:rPr>
              <w:t>E</w:t>
            </w:r>
            <w:r w:rsidR="00F60925">
              <w:rPr>
                <w:b w:val="0"/>
              </w:rPr>
              <w:t>xpression</w:t>
            </w:r>
          </w:p>
        </w:tc>
        <w:tc>
          <w:tcPr>
            <w:tcW w:w="2967" w:type="dxa"/>
          </w:tcPr>
          <w:p w14:paraId="1F7008D2" w14:textId="77777777" w:rsidR="00F60925" w:rsidRDefault="00F60925" w:rsidP="007F6B17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ToString</w:t>
            </w:r>
          </w:p>
        </w:tc>
      </w:tr>
      <w:tr w:rsidR="00F60925" w14:paraId="5F7F1531" w14:textId="77777777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9614ABD" w14:textId="77777777" w:rsidR="00F60925" w:rsidRDefault="00F60925" w:rsidP="007F6B17">
            <w:pPr>
              <w:pStyle w:val="a8"/>
              <w:spacing w:after="0"/>
              <w:rPr>
                <w:b w:val="0"/>
              </w:rPr>
            </w:pPr>
            <w:r>
              <w:rPr>
                <w:b w:val="0"/>
              </w:rPr>
              <w:t>Options</w:t>
            </w:r>
          </w:p>
        </w:tc>
        <w:tc>
          <w:tcPr>
            <w:tcW w:w="2967" w:type="dxa"/>
          </w:tcPr>
          <w:p w14:paraId="547D219B" w14:textId="77777777" w:rsidR="00F60925" w:rsidRDefault="00F60925" w:rsidP="007F6B17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Options</w:t>
            </w:r>
          </w:p>
        </w:tc>
      </w:tr>
      <w:tr w:rsidR="00F60925" w14:paraId="15792C4B" w14:textId="77777777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95CE97F" w14:textId="77777777" w:rsidR="00F60925" w:rsidRDefault="00F60925" w:rsidP="007F6B17">
            <w:pPr>
              <w:pStyle w:val="a8"/>
              <w:spacing w:after="0"/>
              <w:rPr>
                <w:b w:val="0"/>
              </w:rPr>
            </w:pPr>
            <w:r>
              <w:rPr>
                <w:b w:val="0"/>
              </w:rPr>
              <w:t>Time-out</w:t>
            </w:r>
          </w:p>
        </w:tc>
        <w:tc>
          <w:tcPr>
            <w:tcW w:w="2967" w:type="dxa"/>
          </w:tcPr>
          <w:p w14:paraId="6C7667CE" w14:textId="77777777" w:rsidR="00F60925" w:rsidRDefault="00F60925" w:rsidP="007F6B17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MatchTimeOut</w:t>
            </w:r>
          </w:p>
        </w:tc>
      </w:tr>
      <w:tr w:rsidR="00F60925" w14:paraId="40D5F114" w14:textId="77777777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4A506CC" w14:textId="77777777" w:rsidR="00F60925" w:rsidRDefault="00F60925" w:rsidP="007F6B17">
            <w:pPr>
              <w:pStyle w:val="a8"/>
              <w:spacing w:after="0"/>
              <w:rPr>
                <w:b w:val="0"/>
              </w:rPr>
            </w:pPr>
            <w:r>
              <w:rPr>
                <w:b w:val="0"/>
              </w:rPr>
              <w:t>Cache size</w:t>
            </w:r>
          </w:p>
        </w:tc>
        <w:tc>
          <w:tcPr>
            <w:tcW w:w="2967" w:type="dxa"/>
          </w:tcPr>
          <w:p w14:paraId="2A0299E0" w14:textId="77777777" w:rsidR="00F60925" w:rsidRDefault="00F60925" w:rsidP="007F6B17">
            <w:pPr>
              <w:pStyle w:val="a8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CacheSize</w:t>
            </w:r>
          </w:p>
        </w:tc>
      </w:tr>
      <w:tr w:rsidR="00F60925" w14:paraId="71A3EBB6" w14:textId="77777777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A8E69C6" w14:textId="77777777" w:rsidR="00F60925" w:rsidRDefault="00F60925" w:rsidP="007F6B17">
            <w:pPr>
              <w:pStyle w:val="a8"/>
              <w:spacing w:after="0"/>
              <w:rPr>
                <w:b w:val="0"/>
              </w:rPr>
            </w:pPr>
            <w:r>
              <w:rPr>
                <w:b w:val="0"/>
              </w:rPr>
              <w:t>Direction</w:t>
            </w:r>
          </w:p>
        </w:tc>
        <w:tc>
          <w:tcPr>
            <w:tcW w:w="2967" w:type="dxa"/>
          </w:tcPr>
          <w:p w14:paraId="747CC524" w14:textId="77777777" w:rsidR="00F60925" w:rsidRDefault="00F60925" w:rsidP="007F6B17">
            <w:pPr>
              <w:pStyle w:val="a8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RightToLeft</w:t>
            </w:r>
          </w:p>
        </w:tc>
      </w:tr>
    </w:tbl>
    <w:p w14:paraId="3896AC37" w14:textId="77777777" w:rsidR="00F00705" w:rsidRDefault="00F00705" w:rsidP="00483C57">
      <w:pPr>
        <w:pStyle w:val="a8"/>
        <w:spacing w:after="80" w:line="240" w:lineRule="auto"/>
        <w:rPr>
          <w:rFonts w:eastAsia="Times New Roman" w:cstheme="minorHAnsi"/>
          <w:sz w:val="22"/>
        </w:rPr>
      </w:pPr>
    </w:p>
    <w:sectPr w:rsidR="00F00705" w:rsidSect="00C828BE">
      <w:pgSz w:w="15840" w:h="12240" w:orient="landscape" w:code="1"/>
      <w:pgMar w:top="720" w:right="270" w:bottom="432" w:left="576" w:header="0" w:footer="0" w:gutter="0"/>
      <w:cols w:num="3" w:space="576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1E01B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93C94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0D25B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5C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C3ECEA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20F333C"/>
    <w:multiLevelType w:val="multilevel"/>
    <w:tmpl w:val="7F509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8D637F"/>
    <w:multiLevelType w:val="multilevel"/>
    <w:tmpl w:val="A0D0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4276D"/>
    <w:multiLevelType w:val="hybridMultilevel"/>
    <w:tmpl w:val="90A6B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A422F17"/>
    <w:multiLevelType w:val="hybridMultilevel"/>
    <w:tmpl w:val="680C0F48"/>
    <w:lvl w:ilvl="0" w:tplc="0409000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60"/>
        </w:tabs>
        <w:ind w:left="7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80"/>
        </w:tabs>
        <w:ind w:left="8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00"/>
        </w:tabs>
        <w:ind w:left="9200" w:hanging="360"/>
      </w:pPr>
      <w:rPr>
        <w:rFonts w:ascii="Wingdings" w:hAnsi="Wingdings" w:hint="default"/>
      </w:rPr>
    </w:lvl>
  </w:abstractNum>
  <w:abstractNum w:abstractNumId="9" w15:restartNumberingAfterBreak="0">
    <w:nsid w:val="118603AF"/>
    <w:multiLevelType w:val="hybridMultilevel"/>
    <w:tmpl w:val="2182F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1A0F30"/>
    <w:multiLevelType w:val="multilevel"/>
    <w:tmpl w:val="AA420FEC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8217F1"/>
    <w:multiLevelType w:val="hybridMultilevel"/>
    <w:tmpl w:val="ABFEA9DE"/>
    <w:lvl w:ilvl="0" w:tplc="94147194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152B3E29"/>
    <w:multiLevelType w:val="hybridMultilevel"/>
    <w:tmpl w:val="EB56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547964"/>
    <w:multiLevelType w:val="multilevel"/>
    <w:tmpl w:val="FA82D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477CE5"/>
    <w:multiLevelType w:val="hybridMultilevel"/>
    <w:tmpl w:val="7C9019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FC763A"/>
    <w:multiLevelType w:val="hybridMultilevel"/>
    <w:tmpl w:val="E09C4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A7910"/>
    <w:multiLevelType w:val="multilevel"/>
    <w:tmpl w:val="59686CBE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8C7DEB"/>
    <w:multiLevelType w:val="multilevel"/>
    <w:tmpl w:val="D610D74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AD6789"/>
    <w:multiLevelType w:val="hybridMultilevel"/>
    <w:tmpl w:val="961C18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6090F"/>
    <w:multiLevelType w:val="hybridMultilevel"/>
    <w:tmpl w:val="453A1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C6983"/>
    <w:multiLevelType w:val="hybridMultilevel"/>
    <w:tmpl w:val="1B923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35261"/>
    <w:multiLevelType w:val="multilevel"/>
    <w:tmpl w:val="E9B8C21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0B1C29"/>
    <w:multiLevelType w:val="hybridMultilevel"/>
    <w:tmpl w:val="1E725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C37A8"/>
    <w:multiLevelType w:val="hybridMultilevel"/>
    <w:tmpl w:val="D828F3B2"/>
    <w:lvl w:ilvl="0" w:tplc="040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24" w15:restartNumberingAfterBreak="0">
    <w:nsid w:val="4D2261E2"/>
    <w:multiLevelType w:val="multilevel"/>
    <w:tmpl w:val="65AE6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2407AC"/>
    <w:multiLevelType w:val="multilevel"/>
    <w:tmpl w:val="F558CB0A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DA6270"/>
    <w:multiLevelType w:val="hybridMultilevel"/>
    <w:tmpl w:val="3CE2F4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1749A4"/>
    <w:multiLevelType w:val="multilevel"/>
    <w:tmpl w:val="D180BC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473B07"/>
    <w:multiLevelType w:val="hybridMultilevel"/>
    <w:tmpl w:val="9656E7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D516A5"/>
    <w:multiLevelType w:val="hybridMultilevel"/>
    <w:tmpl w:val="EA8E02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266AA"/>
    <w:multiLevelType w:val="hybridMultilevel"/>
    <w:tmpl w:val="B344CA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616B3"/>
    <w:multiLevelType w:val="hybridMultilevel"/>
    <w:tmpl w:val="EAA09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8769E4"/>
    <w:multiLevelType w:val="hybridMultilevel"/>
    <w:tmpl w:val="2B2E08BA"/>
    <w:lvl w:ilvl="0" w:tplc="34808080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3" w15:restartNumberingAfterBreak="0">
    <w:nsid w:val="60AB4BB0"/>
    <w:multiLevelType w:val="multilevel"/>
    <w:tmpl w:val="EC5E61D4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5929FA"/>
    <w:multiLevelType w:val="hybridMultilevel"/>
    <w:tmpl w:val="6C42A3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4CA619C"/>
    <w:multiLevelType w:val="multilevel"/>
    <w:tmpl w:val="EAC2DA42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CE1A6C"/>
    <w:multiLevelType w:val="multilevel"/>
    <w:tmpl w:val="B896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A234A7"/>
    <w:multiLevelType w:val="singleLevel"/>
    <w:tmpl w:val="5C60431C"/>
    <w:lvl w:ilvl="0">
      <w:start w:val="1"/>
      <w:numFmt w:val="decimal"/>
      <w:lvlText w:val="%1."/>
      <w:legacy w:legacy="1" w:legacySpace="0" w:legacyIndent="240"/>
      <w:lvlJc w:val="left"/>
      <w:pPr>
        <w:ind w:left="0" w:firstLine="0"/>
      </w:pPr>
      <w:rPr>
        <w:rFonts w:ascii="Courier" w:hAnsi="Courier" w:hint="default"/>
        <w:b/>
        <w:i w:val="0"/>
        <w:sz w:val="24"/>
      </w:rPr>
    </w:lvl>
  </w:abstractNum>
  <w:abstractNum w:abstractNumId="38" w15:restartNumberingAfterBreak="0">
    <w:nsid w:val="6C1775A1"/>
    <w:multiLevelType w:val="hybridMultilevel"/>
    <w:tmpl w:val="ED8823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6F074D"/>
    <w:multiLevelType w:val="multilevel"/>
    <w:tmpl w:val="65AE6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3F007E"/>
    <w:multiLevelType w:val="multilevel"/>
    <w:tmpl w:val="FA82D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193BCE"/>
    <w:multiLevelType w:val="singleLevel"/>
    <w:tmpl w:val="5C60431C"/>
    <w:lvl w:ilvl="0">
      <w:start w:val="1"/>
      <w:numFmt w:val="decimal"/>
      <w:lvlText w:val="%1."/>
      <w:legacy w:legacy="1" w:legacySpace="0" w:legacyIndent="240"/>
      <w:lvlJc w:val="left"/>
      <w:pPr>
        <w:ind w:left="0" w:firstLine="0"/>
      </w:pPr>
      <w:rPr>
        <w:rFonts w:ascii="Courier" w:hAnsi="Courier" w:hint="default"/>
        <w:b/>
        <w:i w:val="0"/>
        <w:sz w:val="24"/>
      </w:rPr>
    </w:lvl>
  </w:abstractNum>
  <w:abstractNum w:abstractNumId="42" w15:restartNumberingAfterBreak="0">
    <w:nsid w:val="77235B1F"/>
    <w:multiLevelType w:val="hybridMultilevel"/>
    <w:tmpl w:val="AC1C298C"/>
    <w:lvl w:ilvl="0" w:tplc="02245A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540DF"/>
    <w:multiLevelType w:val="multilevel"/>
    <w:tmpl w:val="C52E02C4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05403C"/>
    <w:multiLevelType w:val="hybridMultilevel"/>
    <w:tmpl w:val="08E48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37"/>
  </w:num>
  <w:num w:numId="7">
    <w:abstractNumId w:val="37"/>
    <w:lvlOverride w:ilvl="0">
      <w:startOverride w:val="1"/>
    </w:lvlOverride>
  </w:num>
  <w:num w:numId="8">
    <w:abstractNumId w:val="41"/>
  </w:num>
  <w:num w:numId="9">
    <w:abstractNumId w:val="41"/>
    <w:lvlOverride w:ilvl="0">
      <w:startOverride w:val="1"/>
    </w:lvlOverride>
  </w:num>
  <w:num w:numId="10">
    <w:abstractNumId w:val="44"/>
  </w:num>
  <w:num w:numId="11">
    <w:abstractNumId w:val="26"/>
  </w:num>
  <w:num w:numId="12">
    <w:abstractNumId w:val="18"/>
  </w:num>
  <w:num w:numId="13">
    <w:abstractNumId w:val="15"/>
  </w:num>
  <w:num w:numId="14">
    <w:abstractNumId w:val="9"/>
  </w:num>
  <w:num w:numId="15">
    <w:abstractNumId w:val="29"/>
  </w:num>
  <w:num w:numId="16">
    <w:abstractNumId w:val="19"/>
  </w:num>
  <w:num w:numId="17">
    <w:abstractNumId w:val="14"/>
  </w:num>
  <w:num w:numId="18">
    <w:abstractNumId w:val="28"/>
  </w:num>
  <w:num w:numId="19">
    <w:abstractNumId w:val="22"/>
  </w:num>
  <w:num w:numId="20">
    <w:abstractNumId w:val="20"/>
  </w:num>
  <w:num w:numId="21">
    <w:abstractNumId w:val="38"/>
  </w:num>
  <w:num w:numId="22">
    <w:abstractNumId w:val="30"/>
  </w:num>
  <w:num w:numId="23">
    <w:abstractNumId w:val="34"/>
  </w:num>
  <w:num w:numId="24">
    <w:abstractNumId w:val="8"/>
  </w:num>
  <w:num w:numId="25">
    <w:abstractNumId w:val="23"/>
  </w:num>
  <w:num w:numId="26">
    <w:abstractNumId w:val="6"/>
  </w:num>
  <w:num w:numId="27">
    <w:abstractNumId w:val="12"/>
  </w:num>
  <w:num w:numId="28">
    <w:abstractNumId w:val="31"/>
  </w:num>
  <w:num w:numId="29">
    <w:abstractNumId w:val="7"/>
  </w:num>
  <w:num w:numId="30">
    <w:abstractNumId w:val="32"/>
  </w:num>
  <w:num w:numId="31">
    <w:abstractNumId w:val="11"/>
  </w:num>
  <w:num w:numId="32">
    <w:abstractNumId w:val="39"/>
  </w:num>
  <w:num w:numId="33">
    <w:abstractNumId w:val="40"/>
  </w:num>
  <w:num w:numId="34">
    <w:abstractNumId w:val="24"/>
  </w:num>
  <w:num w:numId="35">
    <w:abstractNumId w:val="17"/>
  </w:num>
  <w:num w:numId="36">
    <w:abstractNumId w:val="42"/>
  </w:num>
  <w:num w:numId="37">
    <w:abstractNumId w:val="36"/>
  </w:num>
  <w:num w:numId="38">
    <w:abstractNumId w:val="13"/>
  </w:num>
  <w:num w:numId="39">
    <w:abstractNumId w:val="21"/>
  </w:num>
  <w:num w:numId="40">
    <w:abstractNumId w:val="25"/>
  </w:num>
  <w:num w:numId="41">
    <w:abstractNumId w:val="10"/>
  </w:num>
  <w:num w:numId="42">
    <w:abstractNumId w:val="16"/>
  </w:num>
  <w:num w:numId="43">
    <w:abstractNumId w:val="35"/>
  </w:num>
  <w:num w:numId="44">
    <w:abstractNumId w:val="43"/>
  </w:num>
  <w:num w:numId="45">
    <w:abstractNumId w:val="33"/>
  </w:num>
  <w:num w:numId="46">
    <w:abstractNumId w:val="27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3"/>
  <w:removePersonalInformation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32E"/>
    <w:rsid w:val="00023048"/>
    <w:rsid w:val="00026CCC"/>
    <w:rsid w:val="00030F5A"/>
    <w:rsid w:val="0005667B"/>
    <w:rsid w:val="000812AE"/>
    <w:rsid w:val="00083F8A"/>
    <w:rsid w:val="00084CAA"/>
    <w:rsid w:val="0009196C"/>
    <w:rsid w:val="00095730"/>
    <w:rsid w:val="000C0944"/>
    <w:rsid w:val="000C44B6"/>
    <w:rsid w:val="000C672C"/>
    <w:rsid w:val="000D724A"/>
    <w:rsid w:val="000E6EF0"/>
    <w:rsid w:val="000F358E"/>
    <w:rsid w:val="00125C6A"/>
    <w:rsid w:val="00136E4F"/>
    <w:rsid w:val="00145AFB"/>
    <w:rsid w:val="00154136"/>
    <w:rsid w:val="001605BF"/>
    <w:rsid w:val="00166EA7"/>
    <w:rsid w:val="0017147E"/>
    <w:rsid w:val="001824A8"/>
    <w:rsid w:val="001A23C3"/>
    <w:rsid w:val="001C5D93"/>
    <w:rsid w:val="001E3651"/>
    <w:rsid w:val="001F4C78"/>
    <w:rsid w:val="00214361"/>
    <w:rsid w:val="00225506"/>
    <w:rsid w:val="00263F5E"/>
    <w:rsid w:val="00265CD5"/>
    <w:rsid w:val="002707BC"/>
    <w:rsid w:val="0027232E"/>
    <w:rsid w:val="00273E11"/>
    <w:rsid w:val="0028263D"/>
    <w:rsid w:val="0028658F"/>
    <w:rsid w:val="00293D70"/>
    <w:rsid w:val="002B31ED"/>
    <w:rsid w:val="002B4544"/>
    <w:rsid w:val="002D3AFA"/>
    <w:rsid w:val="002E16BE"/>
    <w:rsid w:val="002F7A01"/>
    <w:rsid w:val="0030356A"/>
    <w:rsid w:val="003069D2"/>
    <w:rsid w:val="0031258F"/>
    <w:rsid w:val="003168D4"/>
    <w:rsid w:val="00353209"/>
    <w:rsid w:val="00376487"/>
    <w:rsid w:val="003955B6"/>
    <w:rsid w:val="00396172"/>
    <w:rsid w:val="003A1BC3"/>
    <w:rsid w:val="003A51CC"/>
    <w:rsid w:val="003B1EBD"/>
    <w:rsid w:val="003B4009"/>
    <w:rsid w:val="003C0902"/>
    <w:rsid w:val="003E291E"/>
    <w:rsid w:val="003F4867"/>
    <w:rsid w:val="00401A2B"/>
    <w:rsid w:val="0043483F"/>
    <w:rsid w:val="004522AE"/>
    <w:rsid w:val="00456103"/>
    <w:rsid w:val="0047475A"/>
    <w:rsid w:val="004772F8"/>
    <w:rsid w:val="00480936"/>
    <w:rsid w:val="00483C57"/>
    <w:rsid w:val="0048605C"/>
    <w:rsid w:val="004904CF"/>
    <w:rsid w:val="0049241E"/>
    <w:rsid w:val="004D3338"/>
    <w:rsid w:val="004E222D"/>
    <w:rsid w:val="004E5DE3"/>
    <w:rsid w:val="004E6892"/>
    <w:rsid w:val="004F2CC1"/>
    <w:rsid w:val="00516D4D"/>
    <w:rsid w:val="0052449A"/>
    <w:rsid w:val="005269A2"/>
    <w:rsid w:val="00554EB6"/>
    <w:rsid w:val="00555F12"/>
    <w:rsid w:val="005671B2"/>
    <w:rsid w:val="00583DCB"/>
    <w:rsid w:val="005B5983"/>
    <w:rsid w:val="005D6543"/>
    <w:rsid w:val="005E6DC5"/>
    <w:rsid w:val="00615C68"/>
    <w:rsid w:val="00632AFD"/>
    <w:rsid w:val="0063319A"/>
    <w:rsid w:val="00633AA6"/>
    <w:rsid w:val="00640140"/>
    <w:rsid w:val="006565CD"/>
    <w:rsid w:val="00661DB4"/>
    <w:rsid w:val="00664DEE"/>
    <w:rsid w:val="006679A1"/>
    <w:rsid w:val="0067693A"/>
    <w:rsid w:val="00685CA1"/>
    <w:rsid w:val="006A7E94"/>
    <w:rsid w:val="006B6156"/>
    <w:rsid w:val="006C4D1E"/>
    <w:rsid w:val="006C5458"/>
    <w:rsid w:val="006D256F"/>
    <w:rsid w:val="006D7A34"/>
    <w:rsid w:val="006E0A1E"/>
    <w:rsid w:val="006E3AF4"/>
    <w:rsid w:val="006E6087"/>
    <w:rsid w:val="007068C4"/>
    <w:rsid w:val="00713BED"/>
    <w:rsid w:val="00721A21"/>
    <w:rsid w:val="00731F1A"/>
    <w:rsid w:val="00745542"/>
    <w:rsid w:val="00750BEE"/>
    <w:rsid w:val="00755D9C"/>
    <w:rsid w:val="00756174"/>
    <w:rsid w:val="00771016"/>
    <w:rsid w:val="007727B2"/>
    <w:rsid w:val="007876C3"/>
    <w:rsid w:val="00787C7A"/>
    <w:rsid w:val="00794984"/>
    <w:rsid w:val="007A06D8"/>
    <w:rsid w:val="007B02F2"/>
    <w:rsid w:val="007C51A6"/>
    <w:rsid w:val="007D1BDB"/>
    <w:rsid w:val="007D752F"/>
    <w:rsid w:val="007E6250"/>
    <w:rsid w:val="007F08CA"/>
    <w:rsid w:val="007F2630"/>
    <w:rsid w:val="007F67EA"/>
    <w:rsid w:val="008032C7"/>
    <w:rsid w:val="00815398"/>
    <w:rsid w:val="00830E92"/>
    <w:rsid w:val="00831EB2"/>
    <w:rsid w:val="00864FC9"/>
    <w:rsid w:val="00873F52"/>
    <w:rsid w:val="00880B1A"/>
    <w:rsid w:val="008923AF"/>
    <w:rsid w:val="008A47C1"/>
    <w:rsid w:val="008B36E3"/>
    <w:rsid w:val="008B6156"/>
    <w:rsid w:val="008B6A08"/>
    <w:rsid w:val="008B780F"/>
    <w:rsid w:val="008C7B69"/>
    <w:rsid w:val="008D7C20"/>
    <w:rsid w:val="008E10CA"/>
    <w:rsid w:val="008E4DBE"/>
    <w:rsid w:val="008F00B5"/>
    <w:rsid w:val="008F2388"/>
    <w:rsid w:val="008F4BE0"/>
    <w:rsid w:val="009016DF"/>
    <w:rsid w:val="00907A5E"/>
    <w:rsid w:val="009102F2"/>
    <w:rsid w:val="009261D2"/>
    <w:rsid w:val="00931AA2"/>
    <w:rsid w:val="0093455A"/>
    <w:rsid w:val="00970217"/>
    <w:rsid w:val="0097105F"/>
    <w:rsid w:val="00991D13"/>
    <w:rsid w:val="009A0D5F"/>
    <w:rsid w:val="009B4A2A"/>
    <w:rsid w:val="009C5EE5"/>
    <w:rsid w:val="009D2F2D"/>
    <w:rsid w:val="009F32CA"/>
    <w:rsid w:val="00A16E47"/>
    <w:rsid w:val="00A20F2C"/>
    <w:rsid w:val="00A25B68"/>
    <w:rsid w:val="00A31686"/>
    <w:rsid w:val="00A33EA6"/>
    <w:rsid w:val="00A40FC2"/>
    <w:rsid w:val="00A6435C"/>
    <w:rsid w:val="00A81EC0"/>
    <w:rsid w:val="00A83B48"/>
    <w:rsid w:val="00A85EDB"/>
    <w:rsid w:val="00AA146E"/>
    <w:rsid w:val="00AB49F7"/>
    <w:rsid w:val="00AC013D"/>
    <w:rsid w:val="00AC2601"/>
    <w:rsid w:val="00AC28FD"/>
    <w:rsid w:val="00AD0E15"/>
    <w:rsid w:val="00AD1B5D"/>
    <w:rsid w:val="00AE1622"/>
    <w:rsid w:val="00AF242D"/>
    <w:rsid w:val="00B0286D"/>
    <w:rsid w:val="00B07F74"/>
    <w:rsid w:val="00B118CA"/>
    <w:rsid w:val="00B11BEB"/>
    <w:rsid w:val="00B225E5"/>
    <w:rsid w:val="00B26B96"/>
    <w:rsid w:val="00B31301"/>
    <w:rsid w:val="00B46059"/>
    <w:rsid w:val="00B51A6B"/>
    <w:rsid w:val="00B54CE5"/>
    <w:rsid w:val="00B71610"/>
    <w:rsid w:val="00BB767D"/>
    <w:rsid w:val="00BC52F9"/>
    <w:rsid w:val="00C00D25"/>
    <w:rsid w:val="00C234AB"/>
    <w:rsid w:val="00C27B45"/>
    <w:rsid w:val="00C27C69"/>
    <w:rsid w:val="00C40E7F"/>
    <w:rsid w:val="00C416A5"/>
    <w:rsid w:val="00C45305"/>
    <w:rsid w:val="00C46A8E"/>
    <w:rsid w:val="00C628B2"/>
    <w:rsid w:val="00C828BE"/>
    <w:rsid w:val="00C82C19"/>
    <w:rsid w:val="00C87D2F"/>
    <w:rsid w:val="00C94F8D"/>
    <w:rsid w:val="00C9506D"/>
    <w:rsid w:val="00C95613"/>
    <w:rsid w:val="00CA028C"/>
    <w:rsid w:val="00CA555C"/>
    <w:rsid w:val="00CC10B2"/>
    <w:rsid w:val="00CD53AD"/>
    <w:rsid w:val="00CE2342"/>
    <w:rsid w:val="00CE3B88"/>
    <w:rsid w:val="00CF2D32"/>
    <w:rsid w:val="00D053A0"/>
    <w:rsid w:val="00D1257B"/>
    <w:rsid w:val="00D150E0"/>
    <w:rsid w:val="00D25272"/>
    <w:rsid w:val="00D332C7"/>
    <w:rsid w:val="00D367CD"/>
    <w:rsid w:val="00D40D96"/>
    <w:rsid w:val="00D420FE"/>
    <w:rsid w:val="00D51BC9"/>
    <w:rsid w:val="00D52A9F"/>
    <w:rsid w:val="00D60D2B"/>
    <w:rsid w:val="00D73A26"/>
    <w:rsid w:val="00D92011"/>
    <w:rsid w:val="00D97372"/>
    <w:rsid w:val="00DB1B94"/>
    <w:rsid w:val="00DC2400"/>
    <w:rsid w:val="00DC4F05"/>
    <w:rsid w:val="00DD3AA9"/>
    <w:rsid w:val="00DE4A66"/>
    <w:rsid w:val="00E25B0F"/>
    <w:rsid w:val="00E37A85"/>
    <w:rsid w:val="00E37D7C"/>
    <w:rsid w:val="00E4472C"/>
    <w:rsid w:val="00E53859"/>
    <w:rsid w:val="00E841B0"/>
    <w:rsid w:val="00EB1000"/>
    <w:rsid w:val="00ED4724"/>
    <w:rsid w:val="00EE7C2E"/>
    <w:rsid w:val="00EF23E7"/>
    <w:rsid w:val="00F00705"/>
    <w:rsid w:val="00F06352"/>
    <w:rsid w:val="00F14FB8"/>
    <w:rsid w:val="00F25A9E"/>
    <w:rsid w:val="00F316A8"/>
    <w:rsid w:val="00F41236"/>
    <w:rsid w:val="00F545C7"/>
    <w:rsid w:val="00F60925"/>
    <w:rsid w:val="00F67F2F"/>
    <w:rsid w:val="00F81CAF"/>
    <w:rsid w:val="00F8586D"/>
    <w:rsid w:val="00FA1536"/>
    <w:rsid w:val="00FA32B5"/>
    <w:rsid w:val="00FA7874"/>
    <w:rsid w:val="00FB0C58"/>
    <w:rsid w:val="00FB150E"/>
    <w:rsid w:val="00FB5E50"/>
    <w:rsid w:val="00FD63B4"/>
    <w:rsid w:val="00FE0E4C"/>
    <w:rsid w:val="00FE5367"/>
    <w:rsid w:val="00FE7E5C"/>
    <w:rsid w:val="00FF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EFA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C0944"/>
  </w:style>
  <w:style w:type="paragraph" w:styleId="1">
    <w:name w:val="heading 1"/>
    <w:basedOn w:val="a"/>
    <w:next w:val="a"/>
    <w:link w:val="1Char"/>
    <w:uiPriority w:val="9"/>
    <w:qFormat/>
    <w:rsid w:val="000C094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094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094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0C094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0C094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unhideWhenUsed/>
    <w:qFormat/>
    <w:rsid w:val="000C094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unhideWhenUsed/>
    <w:qFormat/>
    <w:rsid w:val="000C094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unhideWhenUsed/>
    <w:qFormat/>
    <w:rsid w:val="000C094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0C094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0C094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4">
    <w:name w:val="Body Text"/>
    <w:basedOn w:val="a"/>
    <w:rPr>
      <w:spacing w:val="-5"/>
      <w:sz w:val="24"/>
    </w:rPr>
  </w:style>
  <w:style w:type="paragraph" w:styleId="a5">
    <w:name w:val="annotation text"/>
    <w:basedOn w:val="a"/>
    <w:semiHidden/>
    <w:pPr>
      <w:tabs>
        <w:tab w:val="left" w:pos="187"/>
      </w:tabs>
    </w:pPr>
    <w:rPr>
      <w:sz w:val="18"/>
    </w:rPr>
  </w:style>
  <w:style w:type="paragraph" w:styleId="a6">
    <w:name w:val="macro"/>
    <w:basedOn w:val="a4"/>
    <w:semiHidden/>
    <w:rPr>
      <w:rFonts w:ascii="Courier New" w:hAnsi="Courier New"/>
    </w:rPr>
  </w:style>
  <w:style w:type="paragraph" w:styleId="a7">
    <w:name w:val="List"/>
    <w:basedOn w:val="a4"/>
    <w:pPr>
      <w:tabs>
        <w:tab w:val="left" w:pos="720"/>
      </w:tabs>
      <w:spacing w:after="80"/>
      <w:ind w:left="720" w:hanging="360"/>
    </w:pPr>
  </w:style>
  <w:style w:type="paragraph" w:styleId="a8">
    <w:name w:val="List Number"/>
    <w:basedOn w:val="a7"/>
    <w:pPr>
      <w:tabs>
        <w:tab w:val="clear" w:pos="720"/>
      </w:tabs>
      <w:spacing w:after="240"/>
      <w:ind w:left="0" w:firstLine="0"/>
    </w:pPr>
  </w:style>
  <w:style w:type="paragraph" w:styleId="20">
    <w:name w:val="List 2"/>
    <w:basedOn w:val="a7"/>
    <w:pPr>
      <w:tabs>
        <w:tab w:val="clear" w:pos="720"/>
        <w:tab w:val="left" w:pos="1080"/>
      </w:tabs>
      <w:ind w:left="1080"/>
    </w:pPr>
  </w:style>
  <w:style w:type="paragraph" w:styleId="30">
    <w:name w:val="List 3"/>
    <w:basedOn w:val="a7"/>
    <w:pPr>
      <w:tabs>
        <w:tab w:val="clear" w:pos="720"/>
        <w:tab w:val="left" w:pos="1440"/>
      </w:tabs>
      <w:ind w:left="1440"/>
    </w:pPr>
  </w:style>
  <w:style w:type="paragraph" w:styleId="40">
    <w:name w:val="List 4"/>
    <w:basedOn w:val="a7"/>
    <w:pPr>
      <w:tabs>
        <w:tab w:val="clear" w:pos="720"/>
        <w:tab w:val="left" w:pos="1800"/>
      </w:tabs>
      <w:ind w:left="1800"/>
    </w:pPr>
  </w:style>
  <w:style w:type="paragraph" w:styleId="50">
    <w:name w:val="List 5"/>
    <w:basedOn w:val="a7"/>
    <w:pPr>
      <w:tabs>
        <w:tab w:val="clear" w:pos="720"/>
        <w:tab w:val="left" w:pos="2160"/>
      </w:tabs>
      <w:ind w:left="2160"/>
    </w:pPr>
  </w:style>
  <w:style w:type="paragraph" w:styleId="21">
    <w:name w:val="List Number 2"/>
    <w:basedOn w:val="a8"/>
    <w:pPr>
      <w:ind w:left="360"/>
    </w:pPr>
  </w:style>
  <w:style w:type="paragraph" w:styleId="31">
    <w:name w:val="List Number 3"/>
    <w:basedOn w:val="a8"/>
    <w:pPr>
      <w:ind w:left="720"/>
    </w:pPr>
  </w:style>
  <w:style w:type="paragraph" w:styleId="41">
    <w:name w:val="List Number 4"/>
    <w:basedOn w:val="a8"/>
    <w:pPr>
      <w:ind w:left="1080"/>
    </w:pPr>
  </w:style>
  <w:style w:type="paragraph" w:styleId="51">
    <w:name w:val="List Number 5"/>
    <w:basedOn w:val="a8"/>
    <w:pPr>
      <w:ind w:left="1440"/>
    </w:pPr>
  </w:style>
  <w:style w:type="paragraph" w:styleId="a9">
    <w:name w:val="Body Text Indent"/>
    <w:basedOn w:val="a4"/>
    <w:pPr>
      <w:ind w:firstLine="240"/>
    </w:pPr>
  </w:style>
  <w:style w:type="paragraph" w:styleId="aa">
    <w:name w:val="List Continue"/>
    <w:basedOn w:val="a7"/>
    <w:pPr>
      <w:tabs>
        <w:tab w:val="clear" w:pos="720"/>
      </w:tabs>
      <w:spacing w:after="240"/>
      <w:ind w:left="0" w:firstLine="0"/>
    </w:pPr>
  </w:style>
  <w:style w:type="paragraph" w:styleId="22">
    <w:name w:val="List Continue 2"/>
    <w:basedOn w:val="aa"/>
    <w:pPr>
      <w:ind w:left="360"/>
    </w:pPr>
  </w:style>
  <w:style w:type="paragraph" w:styleId="32">
    <w:name w:val="List Continue 3"/>
    <w:basedOn w:val="aa"/>
    <w:pPr>
      <w:ind w:left="720"/>
    </w:pPr>
  </w:style>
  <w:style w:type="paragraph" w:styleId="42">
    <w:name w:val="List Continue 4"/>
    <w:basedOn w:val="aa"/>
    <w:pPr>
      <w:ind w:left="1080"/>
    </w:pPr>
  </w:style>
  <w:style w:type="paragraph" w:styleId="52">
    <w:name w:val="List Continue 5"/>
    <w:basedOn w:val="aa"/>
    <w:pPr>
      <w:ind w:left="1440"/>
    </w:pPr>
  </w:style>
  <w:style w:type="paragraph" w:styleId="ab">
    <w:name w:val="Date"/>
    <w:basedOn w:val="a4"/>
    <w:pPr>
      <w:spacing w:after="160" w:line="240" w:lineRule="auto"/>
      <w:jc w:val="center"/>
    </w:pPr>
    <w:rPr>
      <w:rFonts w:ascii="Times New Roman" w:hAnsi="Times New Roman"/>
      <w:spacing w:val="0"/>
      <w:sz w:val="20"/>
    </w:rPr>
  </w:style>
  <w:style w:type="paragraph" w:customStyle="1" w:styleId="BlockQuotation">
    <w:name w:val="Block Quotation"/>
    <w:basedOn w:val="a4"/>
    <w:pPr>
      <w:keepLines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line="200" w:lineRule="atLeast"/>
      <w:ind w:left="240" w:right="240"/>
    </w:pPr>
    <w:rPr>
      <w:i/>
      <w:sz w:val="26"/>
    </w:rPr>
  </w:style>
  <w:style w:type="paragraph" w:customStyle="1" w:styleId="Picture">
    <w:name w:val="Picture"/>
    <w:basedOn w:val="a4"/>
    <w:pPr>
      <w:spacing w:after="0"/>
    </w:pPr>
    <w:rPr>
      <w:rFonts w:ascii="Wingdings" w:hAnsi="Wingdings"/>
      <w:b/>
      <w:color w:val="FFFFFF"/>
      <w:spacing w:val="0"/>
      <w:sz w:val="72"/>
    </w:rPr>
  </w:style>
  <w:style w:type="paragraph" w:customStyle="1" w:styleId="SubtitleCover">
    <w:name w:val="Subtitle Cover"/>
    <w:basedOn w:val="a"/>
    <w:next w:val="a"/>
    <w:pPr>
      <w:keepNext/>
      <w:spacing w:before="960" w:after="0" w:line="400" w:lineRule="atLeast"/>
    </w:pPr>
    <w:rPr>
      <w:i/>
      <w:spacing w:val="-10"/>
      <w:kern w:val="28"/>
      <w:sz w:val="40"/>
    </w:rPr>
  </w:style>
  <w:style w:type="paragraph" w:customStyle="1" w:styleId="TitleCover">
    <w:name w:val="Title Cover"/>
    <w:basedOn w:val="HeadingBase"/>
    <w:next w:val="SubtitleCover"/>
    <w:pPr>
      <w:pBdr>
        <w:bottom w:val="single" w:sz="6" w:space="22" w:color="auto"/>
      </w:pBdr>
      <w:spacing w:before="0" w:after="0" w:line="300" w:lineRule="exact"/>
    </w:pPr>
    <w:rPr>
      <w:caps/>
      <w:spacing w:val="-10"/>
      <w:sz w:val="32"/>
    </w:rPr>
  </w:style>
  <w:style w:type="paragraph" w:customStyle="1" w:styleId="CompanyName">
    <w:name w:val="Company Name"/>
    <w:basedOn w:val="a"/>
    <w:next w:val="TitleCover"/>
    <w:pPr>
      <w:keepNext/>
      <w:pBdr>
        <w:top w:val="single" w:sz="6" w:space="5" w:color="auto"/>
      </w:pBdr>
      <w:spacing w:line="300" w:lineRule="exact"/>
    </w:pPr>
    <w:rPr>
      <w:caps/>
      <w:spacing w:val="-10"/>
      <w:sz w:val="32"/>
    </w:rPr>
  </w:style>
  <w:style w:type="paragraph" w:customStyle="1" w:styleId="Icon2">
    <w:name w:val="Icon 2"/>
    <w:basedOn w:val="a"/>
    <w:next w:val="3"/>
    <w:pPr>
      <w:shd w:val="pct80" w:color="auto" w:fill="auto"/>
      <w:spacing w:before="120" w:after="120" w:line="760" w:lineRule="exact"/>
      <w:ind w:left="1560" w:right="1560"/>
      <w:jc w:val="center"/>
    </w:pPr>
    <w:rPr>
      <w:rFonts w:ascii="Wingdings" w:hAnsi="Wingdings"/>
      <w:b/>
      <w:color w:val="FFFFFF"/>
      <w:sz w:val="88"/>
    </w:rPr>
  </w:style>
  <w:style w:type="paragraph" w:customStyle="1" w:styleId="Address">
    <w:name w:val="Address"/>
    <w:basedOn w:val="a4"/>
    <w:pPr>
      <w:keepLines/>
      <w:spacing w:after="0"/>
    </w:pPr>
  </w:style>
  <w:style w:type="paragraph" w:customStyle="1" w:styleId="BodyTextKeep">
    <w:name w:val="Body Text Keep"/>
    <w:basedOn w:val="a4"/>
    <w:pPr>
      <w:keepNext/>
      <w:spacing w:after="160" w:line="240" w:lineRule="auto"/>
    </w:pPr>
    <w:rPr>
      <w:rFonts w:ascii="Times New Roman" w:hAnsi="Times New Roman"/>
      <w:spacing w:val="0"/>
      <w:sz w:val="20"/>
    </w:rPr>
  </w:style>
  <w:style w:type="paragraph" w:customStyle="1" w:styleId="DocumentLabel">
    <w:name w:val="Document Label"/>
    <w:basedOn w:val="a"/>
    <w:next w:val="1"/>
    <w:pPr>
      <w:keepNext/>
      <w:pBdr>
        <w:top w:val="single" w:sz="18" w:space="1" w:color="FFFFFF"/>
        <w:left w:val="single" w:sz="18" w:space="1" w:color="FFFFFF"/>
        <w:bottom w:val="single" w:sz="18" w:space="1" w:color="FFFFFF"/>
        <w:right w:val="single" w:sz="18" w:space="1" w:color="FFFFFF"/>
      </w:pBdr>
      <w:shd w:val="thinReverseDiagStripe" w:color="auto" w:fill="auto"/>
      <w:spacing w:before="240" w:line="480" w:lineRule="atLeast"/>
      <w:ind w:left="60" w:right="60"/>
    </w:pPr>
    <w:rPr>
      <w:color w:val="000000"/>
      <w:spacing w:val="-25"/>
      <w:kern w:val="28"/>
      <w:sz w:val="56"/>
    </w:rPr>
  </w:style>
  <w:style w:type="paragraph" w:customStyle="1" w:styleId="FootnoteBase">
    <w:name w:val="Footnote Base"/>
    <w:basedOn w:val="a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HeaderBase">
    <w:name w:val="Header Base"/>
    <w:basedOn w:val="a"/>
    <w:pPr>
      <w:keepLines/>
      <w:tabs>
        <w:tab w:val="center" w:pos="7200"/>
        <w:tab w:val="right" w:pos="14400"/>
      </w:tabs>
      <w:jc w:val="center"/>
    </w:pPr>
    <w:rPr>
      <w:spacing w:val="80"/>
    </w:rPr>
  </w:style>
  <w:style w:type="paragraph" w:styleId="ac">
    <w:name w:val="footer"/>
    <w:basedOn w:val="a"/>
    <w:pPr>
      <w:tabs>
        <w:tab w:val="center" w:pos="4320"/>
        <w:tab w:val="right" w:pos="8640"/>
      </w:tabs>
    </w:pPr>
  </w:style>
  <w:style w:type="paragraph" w:customStyle="1" w:styleId="FooterEven">
    <w:name w:val="Footer Even"/>
    <w:basedOn w:val="ac"/>
    <w:pPr>
      <w:keepLines/>
      <w:tabs>
        <w:tab w:val="clear" w:pos="4320"/>
        <w:tab w:val="clear" w:pos="8640"/>
        <w:tab w:val="center" w:pos="7200"/>
        <w:tab w:val="right" w:pos="1440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FooterFirst">
    <w:name w:val="Footer First"/>
    <w:basedOn w:val="ac"/>
    <w:pPr>
      <w:keepLines/>
      <w:tabs>
        <w:tab w:val="clear" w:pos="4320"/>
        <w:tab w:val="clear" w:pos="8640"/>
        <w:tab w:val="center" w:pos="720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FooterOdd">
    <w:name w:val="Footer Odd"/>
    <w:basedOn w:val="ac"/>
    <w:pPr>
      <w:keepLines/>
      <w:tabs>
        <w:tab w:val="clear" w:pos="4320"/>
        <w:tab w:val="clear" w:pos="8640"/>
        <w:tab w:val="right" w:pos="0"/>
        <w:tab w:val="center" w:pos="7200"/>
        <w:tab w:val="right" w:pos="14400"/>
      </w:tabs>
      <w:spacing w:after="0" w:line="240" w:lineRule="auto"/>
      <w:jc w:val="right"/>
    </w:pPr>
    <w:rPr>
      <w:rFonts w:ascii="Times New Roman" w:hAnsi="Times New Roman"/>
      <w:spacing w:val="80"/>
      <w:sz w:val="20"/>
    </w:rPr>
  </w:style>
  <w:style w:type="paragraph" w:styleId="ad">
    <w:name w:val="header"/>
    <w:basedOn w:val="a"/>
    <w:pPr>
      <w:tabs>
        <w:tab w:val="center" w:pos="4320"/>
        <w:tab w:val="right" w:pos="8640"/>
      </w:tabs>
    </w:pPr>
  </w:style>
  <w:style w:type="paragraph" w:customStyle="1" w:styleId="HeaderEven">
    <w:name w:val="Header Even"/>
    <w:basedOn w:val="ad"/>
    <w:pPr>
      <w:keepLines/>
      <w:tabs>
        <w:tab w:val="clear" w:pos="4320"/>
        <w:tab w:val="clear" w:pos="8640"/>
        <w:tab w:val="center" w:pos="7200"/>
        <w:tab w:val="right" w:pos="1440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HeaderFirst">
    <w:name w:val="Header First"/>
    <w:basedOn w:val="ad"/>
    <w:pPr>
      <w:keepLines/>
      <w:tabs>
        <w:tab w:val="clear" w:pos="4320"/>
        <w:tab w:val="clear" w:pos="8640"/>
        <w:tab w:val="center" w:pos="720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HeaderOdd">
    <w:name w:val="Header Odd"/>
    <w:basedOn w:val="ad"/>
    <w:pPr>
      <w:keepLines/>
      <w:tabs>
        <w:tab w:val="clear" w:pos="4320"/>
        <w:tab w:val="clear" w:pos="8640"/>
        <w:tab w:val="right" w:pos="0"/>
        <w:tab w:val="center" w:pos="7200"/>
        <w:tab w:val="right" w:pos="14400"/>
      </w:tabs>
      <w:spacing w:after="0" w:line="240" w:lineRule="auto"/>
      <w:jc w:val="right"/>
    </w:pPr>
    <w:rPr>
      <w:rFonts w:ascii="Times New Roman" w:hAnsi="Times New Roman"/>
      <w:spacing w:val="80"/>
      <w:sz w:val="20"/>
    </w:rPr>
  </w:style>
  <w:style w:type="paragraph" w:customStyle="1" w:styleId="HeadingBase">
    <w:name w:val="Heading Base"/>
    <w:basedOn w:val="a"/>
    <w:next w:val="a4"/>
    <w:pPr>
      <w:keepNext/>
      <w:keepLines/>
      <w:spacing w:before="120" w:after="120"/>
    </w:pPr>
    <w:rPr>
      <w:kern w:val="28"/>
      <w:sz w:val="18"/>
    </w:rPr>
  </w:style>
  <w:style w:type="paragraph" w:customStyle="1" w:styleId="Icon1">
    <w:name w:val="Icon 1"/>
    <w:basedOn w:val="Picture"/>
  </w:style>
  <w:style w:type="paragraph" w:customStyle="1" w:styleId="ListFirst">
    <w:name w:val="List First"/>
    <w:basedOn w:val="a7"/>
    <w:next w:val="a7"/>
    <w:pPr>
      <w:spacing w:after="240"/>
      <w:ind w:left="360" w:firstLine="0"/>
    </w:pPr>
  </w:style>
  <w:style w:type="paragraph" w:customStyle="1" w:styleId="ListLast">
    <w:name w:val="List Last"/>
    <w:basedOn w:val="a7"/>
    <w:next w:val="a4"/>
    <w:pPr>
      <w:spacing w:after="240"/>
      <w:ind w:left="360" w:firstLine="0"/>
    </w:pPr>
  </w:style>
  <w:style w:type="paragraph" w:customStyle="1" w:styleId="ListNumberFirst">
    <w:name w:val="List Number First"/>
    <w:basedOn w:val="a8"/>
    <w:next w:val="a8"/>
  </w:style>
  <w:style w:type="paragraph" w:customStyle="1" w:styleId="ListNumberLast">
    <w:name w:val="List Number Last"/>
    <w:basedOn w:val="a8"/>
    <w:next w:val="a4"/>
  </w:style>
  <w:style w:type="paragraph" w:customStyle="1" w:styleId="SubjectLine">
    <w:name w:val="Subject Line"/>
    <w:basedOn w:val="a4"/>
    <w:next w:val="a4"/>
    <w:pPr>
      <w:spacing w:after="160" w:line="240" w:lineRule="auto"/>
    </w:pPr>
    <w:rPr>
      <w:rFonts w:ascii="Times New Roman" w:hAnsi="Times New Roman"/>
      <w:i/>
      <w:spacing w:val="0"/>
      <w:sz w:val="20"/>
      <w:u w:val="single"/>
    </w:rPr>
  </w:style>
  <w:style w:type="character" w:styleId="ae">
    <w:name w:val="footnote reference"/>
    <w:semiHidden/>
    <w:rPr>
      <w:vertAlign w:val="superscript"/>
    </w:rPr>
  </w:style>
  <w:style w:type="character" w:styleId="af">
    <w:name w:val="annotation reference"/>
    <w:semiHidden/>
    <w:rPr>
      <w:sz w:val="16"/>
    </w:rPr>
  </w:style>
  <w:style w:type="character" w:styleId="af0">
    <w:name w:val="page number"/>
    <w:rPr>
      <w:b/>
      <w:bCs w:val="0"/>
    </w:rPr>
  </w:style>
  <w:style w:type="character" w:styleId="af1">
    <w:name w:val="endnote reference"/>
    <w:semiHidden/>
    <w:rPr>
      <w:vertAlign w:val="superscript"/>
    </w:rPr>
  </w:style>
  <w:style w:type="character" w:customStyle="1" w:styleId="Lead-inEmphasis">
    <w:name w:val="Lead-in Emphasis"/>
    <w:rPr>
      <w:caps/>
      <w:sz w:val="20"/>
    </w:rPr>
  </w:style>
  <w:style w:type="character" w:customStyle="1" w:styleId="Superscript">
    <w:name w:val="Superscript"/>
    <w:rPr>
      <w:vertAlign w:val="superscript"/>
    </w:rPr>
  </w:style>
  <w:style w:type="paragraph" w:customStyle="1" w:styleId="ReturnAddress">
    <w:name w:val="Return Address"/>
    <w:basedOn w:val="Address"/>
    <w:pPr>
      <w:spacing w:line="160" w:lineRule="atLeast"/>
      <w:jc w:val="center"/>
    </w:pPr>
    <w:rPr>
      <w:rFonts w:ascii="Arial" w:hAnsi="Arial"/>
      <w:spacing w:val="0"/>
      <w:sz w:val="15"/>
    </w:rPr>
  </w:style>
  <w:style w:type="paragraph" w:customStyle="1" w:styleId="ss">
    <w:name w:val="ss"/>
    <w:basedOn w:val="ReturnAddress"/>
  </w:style>
  <w:style w:type="paragraph" w:styleId="af2">
    <w:name w:val="caption"/>
    <w:basedOn w:val="Picture"/>
    <w:next w:val="a4"/>
    <w:pPr>
      <w:spacing w:after="240" w:line="200" w:lineRule="atLeast"/>
    </w:pPr>
    <w:rPr>
      <w:rFonts w:ascii="Garamond" w:hAnsi="Garamond"/>
      <w:b w:val="0"/>
      <w:i/>
      <w:color w:val="auto"/>
      <w:spacing w:val="5"/>
      <w:sz w:val="20"/>
    </w:rPr>
  </w:style>
  <w:style w:type="paragraph" w:styleId="af3">
    <w:name w:val="endnote text"/>
    <w:basedOn w:val="FootnoteBase"/>
    <w:semiHidden/>
    <w:pPr>
      <w:spacing w:after="120"/>
    </w:pPr>
    <w:rPr>
      <w:rFonts w:ascii="Times New Roman" w:hAnsi="Times New Roman"/>
    </w:rPr>
  </w:style>
  <w:style w:type="paragraph" w:styleId="af4">
    <w:name w:val="footnote text"/>
    <w:basedOn w:val="FootnoteBase"/>
    <w:semiHidden/>
    <w:pPr>
      <w:spacing w:after="120"/>
    </w:pPr>
  </w:style>
  <w:style w:type="paragraph" w:styleId="af5">
    <w:name w:val="Balloon Text"/>
    <w:basedOn w:val="a"/>
    <w:semiHidden/>
    <w:rsid w:val="006D256F"/>
    <w:rPr>
      <w:rFonts w:ascii="Tahoma" w:hAnsi="Tahoma" w:cs="Tahoma"/>
      <w:sz w:val="16"/>
      <w:szCs w:val="16"/>
    </w:rPr>
  </w:style>
  <w:style w:type="character" w:customStyle="1" w:styleId="uccrescde1">
    <w:name w:val="uccrescde1"/>
    <w:basedOn w:val="a0"/>
    <w:rsid w:val="00C00D25"/>
    <w:rPr>
      <w:color w:val="05A8E2"/>
    </w:rPr>
  </w:style>
  <w:style w:type="character" w:customStyle="1" w:styleId="1Char">
    <w:name w:val="제목 1 Char"/>
    <w:basedOn w:val="a0"/>
    <w:link w:val="1"/>
    <w:uiPriority w:val="9"/>
    <w:rsid w:val="000C09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C094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0C0944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rsid w:val="000C094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rsid w:val="000C094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제목 6 Char"/>
    <w:basedOn w:val="a0"/>
    <w:link w:val="6"/>
    <w:uiPriority w:val="9"/>
    <w:rsid w:val="000C094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제목 7 Char"/>
    <w:basedOn w:val="a0"/>
    <w:link w:val="7"/>
    <w:uiPriority w:val="9"/>
    <w:rsid w:val="000C094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제목 8 Char"/>
    <w:basedOn w:val="a0"/>
    <w:link w:val="8"/>
    <w:uiPriority w:val="9"/>
    <w:rsid w:val="000C0944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제목 9 Char"/>
    <w:basedOn w:val="a0"/>
    <w:link w:val="9"/>
    <w:uiPriority w:val="9"/>
    <w:rsid w:val="000C094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6">
    <w:name w:val="Title"/>
    <w:basedOn w:val="a"/>
    <w:next w:val="a"/>
    <w:link w:val="Char"/>
    <w:uiPriority w:val="10"/>
    <w:qFormat/>
    <w:rsid w:val="000C094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제목 Char"/>
    <w:basedOn w:val="a0"/>
    <w:link w:val="af6"/>
    <w:uiPriority w:val="10"/>
    <w:rsid w:val="000C094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7">
    <w:name w:val="Subtitle"/>
    <w:basedOn w:val="a"/>
    <w:next w:val="a"/>
    <w:link w:val="Char0"/>
    <w:uiPriority w:val="11"/>
    <w:qFormat/>
    <w:rsid w:val="000C094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부제 Char"/>
    <w:basedOn w:val="a0"/>
    <w:link w:val="af7"/>
    <w:uiPriority w:val="11"/>
    <w:rsid w:val="000C094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8">
    <w:name w:val="Strong"/>
    <w:uiPriority w:val="22"/>
    <w:qFormat/>
    <w:rsid w:val="000C0944"/>
    <w:rPr>
      <w:b/>
      <w:bCs/>
    </w:rPr>
  </w:style>
  <w:style w:type="paragraph" w:styleId="af9">
    <w:name w:val="No Spacing"/>
    <w:basedOn w:val="a"/>
    <w:uiPriority w:val="1"/>
    <w:qFormat/>
    <w:rsid w:val="000C0944"/>
    <w:pPr>
      <w:spacing w:after="0" w:line="240" w:lineRule="auto"/>
    </w:pPr>
  </w:style>
  <w:style w:type="paragraph" w:styleId="afa">
    <w:name w:val="List Paragraph"/>
    <w:basedOn w:val="a"/>
    <w:uiPriority w:val="34"/>
    <w:qFormat/>
    <w:rsid w:val="000C0944"/>
    <w:pPr>
      <w:ind w:left="720"/>
      <w:contextualSpacing/>
    </w:pPr>
  </w:style>
  <w:style w:type="paragraph" w:styleId="afb">
    <w:name w:val="Quote"/>
    <w:basedOn w:val="a"/>
    <w:next w:val="a"/>
    <w:link w:val="Char1"/>
    <w:uiPriority w:val="29"/>
    <w:qFormat/>
    <w:rsid w:val="000C0944"/>
    <w:pPr>
      <w:spacing w:before="200" w:after="0"/>
      <w:ind w:left="360" w:right="360"/>
    </w:pPr>
    <w:rPr>
      <w:i/>
      <w:iCs/>
    </w:rPr>
  </w:style>
  <w:style w:type="character" w:customStyle="1" w:styleId="Char1">
    <w:name w:val="인용 Char"/>
    <w:basedOn w:val="a0"/>
    <w:link w:val="afb"/>
    <w:uiPriority w:val="29"/>
    <w:rsid w:val="000C0944"/>
    <w:rPr>
      <w:i/>
      <w:iCs/>
    </w:rPr>
  </w:style>
  <w:style w:type="paragraph" w:styleId="afc">
    <w:name w:val="Intense Quote"/>
    <w:basedOn w:val="a"/>
    <w:next w:val="a"/>
    <w:link w:val="Char2"/>
    <w:uiPriority w:val="30"/>
    <w:qFormat/>
    <w:rsid w:val="000C094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2">
    <w:name w:val="강한 인용 Char"/>
    <w:basedOn w:val="a0"/>
    <w:link w:val="afc"/>
    <w:uiPriority w:val="30"/>
    <w:rsid w:val="000C0944"/>
    <w:rPr>
      <w:b/>
      <w:bCs/>
      <w:i/>
      <w:iCs/>
    </w:rPr>
  </w:style>
  <w:style w:type="character" w:styleId="afd">
    <w:name w:val="Subtle Emphasis"/>
    <w:uiPriority w:val="19"/>
    <w:qFormat/>
    <w:rsid w:val="000C0944"/>
    <w:rPr>
      <w:i/>
      <w:iCs/>
    </w:rPr>
  </w:style>
  <w:style w:type="character" w:styleId="afe">
    <w:name w:val="Intense Emphasis"/>
    <w:uiPriority w:val="21"/>
    <w:qFormat/>
    <w:rsid w:val="000C0944"/>
    <w:rPr>
      <w:b/>
      <w:bCs/>
    </w:rPr>
  </w:style>
  <w:style w:type="character" w:styleId="aff">
    <w:name w:val="Subtle Reference"/>
    <w:uiPriority w:val="31"/>
    <w:qFormat/>
    <w:rsid w:val="000C0944"/>
    <w:rPr>
      <w:smallCaps/>
    </w:rPr>
  </w:style>
  <w:style w:type="character" w:styleId="aff0">
    <w:name w:val="Intense Reference"/>
    <w:uiPriority w:val="32"/>
    <w:qFormat/>
    <w:rsid w:val="000C0944"/>
    <w:rPr>
      <w:smallCaps/>
      <w:spacing w:val="5"/>
      <w:u w:val="single"/>
    </w:rPr>
  </w:style>
  <w:style w:type="character" w:styleId="aff1">
    <w:name w:val="Book Title"/>
    <w:uiPriority w:val="33"/>
    <w:qFormat/>
    <w:rsid w:val="000C0944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C0944"/>
    <w:pPr>
      <w:outlineLvl w:val="9"/>
    </w:pPr>
    <w:rPr>
      <w:lang w:bidi="en-US"/>
    </w:rPr>
  </w:style>
  <w:style w:type="table" w:styleId="aff2">
    <w:name w:val="Table Grid"/>
    <w:basedOn w:val="a1"/>
    <w:rsid w:val="002E1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Medium Grid 1 Accent 4"/>
    <w:basedOn w:val="a1"/>
    <w:uiPriority w:val="67"/>
    <w:rsid w:val="00FE0E4C"/>
    <w:pPr>
      <w:spacing w:after="0" w:line="240" w:lineRule="auto"/>
    </w:pPr>
    <w:tblPr>
      <w:tblStyleRowBandSize w:val="1"/>
      <w:tblStyleColBandSize w:val="1"/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  <w:insideV w:val="single" w:sz="8" w:space="0" w:color="A99B93" w:themeColor="accent4" w:themeTint="BF"/>
      </w:tblBorders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B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1-3">
    <w:name w:val="Medium Grid 1 Accent 3"/>
    <w:basedOn w:val="a1"/>
    <w:uiPriority w:val="67"/>
    <w:rsid w:val="002B4544"/>
    <w:pPr>
      <w:spacing w:after="0" w:line="240" w:lineRule="auto"/>
    </w:pPr>
    <w:tblPr>
      <w:tblStyleRowBandSize w:val="1"/>
      <w:tblStyleColBandSize w:val="1"/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  <w:insideV w:val="single" w:sz="8" w:space="0" w:color="A8C1C2" w:themeColor="accent3" w:themeTint="BF"/>
      </w:tblBorders>
    </w:tblPr>
    <w:tcPr>
      <w:shd w:val="clear" w:color="auto" w:fill="E2EA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C1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1-5">
    <w:name w:val="Medium Grid 1 Accent 5"/>
    <w:basedOn w:val="a1"/>
    <w:uiPriority w:val="67"/>
    <w:rsid w:val="00A6435C"/>
    <w:pPr>
      <w:spacing w:after="0" w:line="240" w:lineRule="auto"/>
    </w:pPr>
    <w:tblPr>
      <w:tblStyleRowBandSize w:val="1"/>
      <w:tblStyleColBandSize w:val="1"/>
      <w:tblBorders>
        <w:top w:val="single" w:sz="8" w:space="0" w:color="E8EFE7" w:themeColor="accent5" w:themeTint="33"/>
        <w:left w:val="single" w:sz="8" w:space="0" w:color="E8EFE7" w:themeColor="accent5" w:themeTint="33"/>
        <w:bottom w:val="single" w:sz="8" w:space="0" w:color="E8EFE7" w:themeColor="accent5" w:themeTint="33"/>
        <w:right w:val="single" w:sz="8" w:space="0" w:color="E8EFE7" w:themeColor="accent5" w:themeTint="33"/>
        <w:insideH w:val="single" w:sz="8" w:space="0" w:color="E8EFE7" w:themeColor="accent5" w:themeTint="33"/>
        <w:insideV w:val="single" w:sz="8" w:space="0" w:color="E8EFE7" w:themeColor="accent5" w:themeTint="33"/>
      </w:tblBorders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3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1-2">
    <w:name w:val="Medium Grid 1 Accent 2"/>
    <w:basedOn w:val="a1"/>
    <w:uiPriority w:val="67"/>
    <w:rsid w:val="002B4544"/>
    <w:pPr>
      <w:spacing w:after="0" w:line="240" w:lineRule="auto"/>
    </w:pPr>
    <w:tblPr>
      <w:tblStyleRowBandSize w:val="1"/>
      <w:tblStyleColBandSize w:val="1"/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  <w:insideV w:val="single" w:sz="8" w:space="0" w:color="FFE419" w:themeColor="accent2" w:themeTint="BF"/>
      </w:tblBorders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1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paragraph" w:styleId="aff3">
    <w:name w:val="Normal (Web)"/>
    <w:basedOn w:val="a"/>
    <w:uiPriority w:val="99"/>
    <w:unhideWhenUsed/>
    <w:rsid w:val="009F3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f4">
    <w:name w:val="Colorful Grid"/>
    <w:basedOn w:val="a1"/>
    <w:uiPriority w:val="73"/>
    <w:rsid w:val="008B6A0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1"/>
    <w:uiPriority w:val="73"/>
    <w:rsid w:val="008B6A0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character" w:styleId="aff5">
    <w:name w:val="Hyperlink"/>
    <w:basedOn w:val="a0"/>
    <w:uiPriority w:val="99"/>
    <w:unhideWhenUsed/>
    <w:rsid w:val="00C94F8D"/>
    <w:rPr>
      <w:color w:val="0000FF"/>
      <w:u w:val="single"/>
    </w:rPr>
  </w:style>
  <w:style w:type="table" w:styleId="1-1">
    <w:name w:val="Medium Grid 1 Accent 1"/>
    <w:basedOn w:val="a1"/>
    <w:uiPriority w:val="67"/>
    <w:rsid w:val="00136E4F"/>
    <w:pPr>
      <w:spacing w:after="0" w:line="240" w:lineRule="auto"/>
    </w:pPr>
    <w:tblPr>
      <w:tblStyleRowBandSize w:val="1"/>
      <w:tblStyleColBandSize w:val="1"/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  <w:insideV w:val="single" w:sz="8" w:space="0" w:color="DC8976" w:themeColor="accent1" w:themeTint="BF"/>
      </w:tblBorders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89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character" w:styleId="aff6">
    <w:name w:val="Placeholder Text"/>
    <w:basedOn w:val="a0"/>
    <w:uiPriority w:val="99"/>
    <w:semiHidden/>
    <w:rsid w:val="00873F52"/>
    <w:rPr>
      <w:color w:val="808080"/>
    </w:rPr>
  </w:style>
  <w:style w:type="table" w:styleId="53">
    <w:name w:val="Table Columns 5"/>
    <w:basedOn w:val="a1"/>
    <w:rsid w:val="003E291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customStyle="1" w:styleId="input">
    <w:name w:val="input"/>
    <w:basedOn w:val="a0"/>
    <w:rsid w:val="005671B2"/>
  </w:style>
  <w:style w:type="table" w:styleId="-3">
    <w:name w:val="Light Grid Accent 3"/>
    <w:basedOn w:val="a1"/>
    <w:uiPriority w:val="62"/>
    <w:rsid w:val="00815398"/>
    <w:pPr>
      <w:spacing w:after="0" w:line="240" w:lineRule="auto"/>
    </w:pPr>
    <w:tblPr>
      <w:tblStyleRowBandSize w:val="1"/>
      <w:tblStyleColBandSize w:val="1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18" w:space="0" w:color="8CADAE" w:themeColor="accent3"/>
          <w:right w:val="single" w:sz="8" w:space="0" w:color="8CADAE" w:themeColor="accent3"/>
          <w:insideH w:val="nil"/>
          <w:insideV w:val="single" w:sz="8" w:space="0" w:color="8CADA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H w:val="nil"/>
          <w:insideV w:val="single" w:sz="8" w:space="0" w:color="8CADA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8CADAE" w:themeColor="accent3"/>
        </w:tcBorders>
        <w:shd w:val="clear" w:color="auto" w:fill="E2EAEB" w:themeFill="accent3" w:themeFillTint="3F"/>
      </w:tcPr>
    </w:tblStylePr>
    <w:tblStylePr w:type="band2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8CADAE" w:themeColor="accent3"/>
        </w:tcBorders>
      </w:tcPr>
    </w:tblStylePr>
  </w:style>
  <w:style w:type="table" w:styleId="1-50">
    <w:name w:val="Medium Shading 1 Accent 5"/>
    <w:basedOn w:val="a1"/>
    <w:uiPriority w:val="63"/>
    <w:rsid w:val="00BC52F9"/>
    <w:pPr>
      <w:spacing w:after="0" w:line="240" w:lineRule="auto"/>
    </w:pPr>
    <w:tblPr>
      <w:tblStyleRowBandSize w:val="1"/>
      <w:tblStyleColBandSize w:val="1"/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1"/>
    <w:uiPriority w:val="63"/>
    <w:rsid w:val="00BC52F9"/>
    <w:pPr>
      <w:spacing w:after="0" w:line="240" w:lineRule="auto"/>
    </w:pPr>
    <w:tblPr>
      <w:tblStyleRowBandSize w:val="1"/>
      <w:tblStyleColBandSize w:val="1"/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1"/>
    <w:uiPriority w:val="63"/>
    <w:rsid w:val="00BC52F9"/>
    <w:pPr>
      <w:spacing w:after="0" w:line="240" w:lineRule="auto"/>
    </w:pPr>
    <w:tblPr>
      <w:tblStyleRowBandSize w:val="1"/>
      <w:tblStyleColBandSize w:val="1"/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A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5">
    <w:name w:val="Medium Grid 3 Accent 5"/>
    <w:basedOn w:val="a1"/>
    <w:uiPriority w:val="69"/>
    <w:rsid w:val="00C27C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D7C5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7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2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1520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2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3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6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8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544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415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1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7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7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08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20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1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0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8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2921">
              <w:marLeft w:val="0"/>
              <w:marRight w:val="0"/>
              <w:marTop w:val="75"/>
              <w:marBottom w:val="75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999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5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725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8961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7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5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09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5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22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4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rochure.dot" TargetMode="Externa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Brochure.dot</Template>
  <TotalTime>0</TotalTime>
  <Pages>3</Pages>
  <Words>710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Brochure</vt:lpstr>
    </vt:vector>
  </TitlesOfParts>
  <LinksUpToDate>false</LinksUpToDate>
  <CharactersWithSpaces>4765</CharactersWithSpaces>
  <SharedDoc>false</SharedDoc>
  <HLinks>
    <vt:vector size="6" baseType="variant">
      <vt:variant>
        <vt:i4>6750211</vt:i4>
      </vt:variant>
      <vt:variant>
        <vt:i4>0</vt:i4>
      </vt:variant>
      <vt:variant>
        <vt:i4>0</vt:i4>
      </vt:variant>
      <vt:variant>
        <vt:i4>5</vt:i4>
      </vt:variant>
      <vt:variant>
        <vt:lpwstr>http://upload.wikimedia.org/wikipedia/commons/d/df/Flag_of_Peru_%28state%29.svg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Brochure</dc:title>
  <dc:creator/>
  <cp:lastModifiedBy/>
  <cp:revision>1</cp:revision>
  <cp:lastPrinted>2013-12-18T05:35:00Z</cp:lastPrinted>
  <dcterms:created xsi:type="dcterms:W3CDTF">2021-01-15T12:35:00Z</dcterms:created>
  <dcterms:modified xsi:type="dcterms:W3CDTF">2021-01-15T12:35:00Z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